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137B" w14:textId="77777777" w:rsidR="00D4304F" w:rsidRPr="00FF22B2" w:rsidRDefault="005D5C27" w:rsidP="00D60405">
      <w:pPr>
        <w:pStyle w:val="Heading2"/>
        <w:rPr>
          <w:rFonts w:ascii="Century Gothic" w:hAnsi="Century Gothic"/>
        </w:rPr>
      </w:pPr>
      <w:r w:rsidRPr="00FF22B2">
        <w:rPr>
          <w:rFonts w:ascii="Century Gothic" w:hAnsi="Century Gothic"/>
        </w:rPr>
        <w:t>Web Project</w:t>
      </w:r>
      <w:r w:rsidR="00D60405" w:rsidRPr="00FF22B2">
        <w:rPr>
          <w:rFonts w:ascii="Century Gothic" w:hAnsi="Century Gothic"/>
        </w:rPr>
        <w:t xml:space="preserve"> – </w:t>
      </w:r>
      <w:r w:rsidR="000F1793" w:rsidRPr="00FF22B2">
        <w:rPr>
          <w:rFonts w:ascii="Century Gothic" w:hAnsi="Century Gothic"/>
        </w:rPr>
        <w:t>Design</w:t>
      </w:r>
    </w:p>
    <w:p w14:paraId="0AB73E70" w14:textId="4B4A9244" w:rsidR="006A45C0" w:rsidRPr="00FF22B2" w:rsidRDefault="001835CA" w:rsidP="006A45C0">
      <w:pPr>
        <w:pStyle w:val="Heading5"/>
        <w:rPr>
          <w:rFonts w:ascii="Century Gothic" w:hAnsi="Century Gothic"/>
        </w:rPr>
      </w:pPr>
      <w:r>
        <w:rPr>
          <w:rFonts w:ascii="Century Gothic" w:hAnsi="Century Gothic"/>
        </w:rPr>
        <w:t>Your Name:</w:t>
      </w:r>
      <w:r w:rsidR="00DB555A">
        <w:rPr>
          <w:rFonts w:ascii="Century Gothic" w:hAnsi="Century Gothic"/>
        </w:rPr>
        <w:t xml:space="preserve"> Aizada Azirbayeva</w:t>
      </w:r>
    </w:p>
    <w:p w14:paraId="32E2FFC4" w14:textId="299817AB" w:rsidR="006A45C0" w:rsidRPr="00FF22B2" w:rsidRDefault="00FF22B2" w:rsidP="006A45C0">
      <w:pPr>
        <w:pStyle w:val="Heading5"/>
        <w:rPr>
          <w:rFonts w:ascii="Century Gothic" w:hAnsi="Century Gothic"/>
          <w:color w:val="808080" w:themeColor="background1" w:themeShade="80"/>
          <w:sz w:val="22"/>
          <w:szCs w:val="22"/>
        </w:rPr>
      </w:pPr>
      <w:r w:rsidRPr="00FF22B2">
        <w:rPr>
          <w:rFonts w:ascii="Century Gothic" w:hAnsi="Century Gothic"/>
          <w:sz w:val="22"/>
          <w:szCs w:val="22"/>
        </w:rPr>
        <w:t>Outline the Content of the Website</w:t>
      </w:r>
      <w:r w:rsidR="006A45C0" w:rsidRPr="00FF22B2">
        <w:rPr>
          <w:rFonts w:ascii="Century Gothic" w:hAnsi="Century Gothic"/>
          <w:sz w:val="22"/>
          <w:szCs w:val="22"/>
        </w:rPr>
        <w:t xml:space="preserve"> </w:t>
      </w:r>
      <w:r w:rsidR="006A45C0" w:rsidRPr="00FF22B2">
        <w:rPr>
          <w:rFonts w:ascii="Century Gothic" w:hAnsi="Century Gothic"/>
          <w:sz w:val="22"/>
          <w:szCs w:val="22"/>
        </w:rPr>
        <w:br/>
      </w:r>
    </w:p>
    <w:p w14:paraId="497ADB11" w14:textId="5702CFC1" w:rsidR="00FF22B2" w:rsidRPr="00FF22B2" w:rsidRDefault="001835CA" w:rsidP="00FF22B2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Home Page </w:t>
      </w:r>
      <w:r w:rsidR="00787976">
        <w:rPr>
          <w:rFonts w:ascii="Century Gothic" w:hAnsi="Century Gothic"/>
          <w:sz w:val="22"/>
          <w:szCs w:val="22"/>
        </w:rPr>
        <w:t>–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787976">
        <w:rPr>
          <w:rFonts w:ascii="Century Gothic" w:hAnsi="Century Gothic"/>
          <w:sz w:val="22"/>
          <w:szCs w:val="22"/>
        </w:rPr>
        <w:t>Aiza’s</w:t>
      </w:r>
      <w:proofErr w:type="spellEnd"/>
      <w:r w:rsidR="00787976">
        <w:rPr>
          <w:rFonts w:ascii="Century Gothic" w:hAnsi="Century Gothic"/>
          <w:sz w:val="22"/>
          <w:szCs w:val="22"/>
        </w:rPr>
        <w:t xml:space="preserve"> Bakery</w:t>
      </w:r>
    </w:p>
    <w:p w14:paraId="7742BA8A" w14:textId="1DE52909" w:rsidR="001835CA" w:rsidRDefault="00787976" w:rsidP="001835CA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Shop Menu</w:t>
      </w:r>
    </w:p>
    <w:p w14:paraId="3173A78F" w14:textId="0CB34C10" w:rsidR="001835CA" w:rsidRDefault="00787976" w:rsidP="001835CA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Birthday Party Menu</w:t>
      </w:r>
    </w:p>
    <w:p w14:paraId="12E0C2A2" w14:textId="00E8A9DF" w:rsidR="001835CA" w:rsidRPr="001835CA" w:rsidRDefault="00787976" w:rsidP="001835CA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Gallery</w:t>
      </w:r>
    </w:p>
    <w:p w14:paraId="31756051" w14:textId="662A53A7" w:rsidR="001835CA" w:rsidRDefault="00787976" w:rsidP="001835CA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Reviews</w:t>
      </w:r>
    </w:p>
    <w:p w14:paraId="07A7C3B6" w14:textId="065731D2" w:rsidR="001835CA" w:rsidRPr="001835CA" w:rsidRDefault="00787976" w:rsidP="001835CA">
      <w:pPr>
        <w:pStyle w:val="ListParagraph"/>
        <w:numPr>
          <w:ilvl w:val="0"/>
          <w:numId w:val="2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Contact Us</w:t>
      </w:r>
    </w:p>
    <w:p w14:paraId="478850CF" w14:textId="5A1EE8E1" w:rsidR="006B4A32" w:rsidRPr="008C679B" w:rsidRDefault="008C679B" w:rsidP="00787976">
      <w:pPr>
        <w:pStyle w:val="ListParagraph"/>
        <w:ind w:left="1440"/>
        <w:rPr>
          <w:rStyle w:val="Heading5Char"/>
          <w:rFonts w:ascii="Century Gothic" w:eastAsia="Times New Roman" w:hAnsi="Century Gothic" w:cs="Times New Roman"/>
          <w:color w:val="auto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br/>
      </w:r>
    </w:p>
    <w:p w14:paraId="014A730F" w14:textId="101EB693" w:rsidR="00FB4E95" w:rsidRDefault="00FF22B2" w:rsidP="00FB4E95">
      <w:pPr>
        <w:pStyle w:val="BodyText"/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</w:pPr>
      <w:r>
        <w:rPr>
          <w:rStyle w:val="Heading5Char"/>
          <w:rFonts w:ascii="Century Gothic" w:hAnsi="Century Gothic"/>
          <w:sz w:val="22"/>
          <w:szCs w:val="22"/>
        </w:rPr>
        <w:t xml:space="preserve">Web Structure </w:t>
      </w:r>
      <w:r>
        <w:rPr>
          <w:rFonts w:ascii="Century Gothic" w:hAnsi="Century Gothic" w:cs="Arial"/>
          <w:sz w:val="22"/>
          <w:szCs w:val="22"/>
        </w:rPr>
        <w:br/>
      </w:r>
      <w:r w:rsidR="005953B0"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  <w:t xml:space="preserve">Web structure is going to be </w:t>
      </w:r>
      <w:r w:rsidR="00325018"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  <w:t>random which will allow users to go to any page on the website</w:t>
      </w:r>
      <w:r w:rsidR="00A50FE2"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  <w:t>.</w:t>
      </w:r>
    </w:p>
    <w:p w14:paraId="285D2989" w14:textId="70C79910" w:rsidR="00325018" w:rsidRDefault="00325018" w:rsidP="00FB4E95">
      <w:pPr>
        <w:pStyle w:val="BodyText"/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</w:pPr>
      <w:r>
        <w:rPr>
          <w:rFonts w:ascii="Century Gothic" w:hAnsi="Century Gothic" w:cs="Arial"/>
          <w:b/>
          <w:bCs/>
          <w:iCs/>
          <w:noProof/>
          <w:color w:val="343E5F"/>
          <w:spacing w:val="2"/>
          <w:sz w:val="22"/>
          <w:szCs w:val="22"/>
        </w:rPr>
        <w:drawing>
          <wp:inline distT="0" distB="0" distL="0" distR="0" wp14:anchorId="3447EFED" wp14:editId="048BBFB3">
            <wp:extent cx="2614823" cy="2359152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domStructure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836" cy="24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4E6D" w14:textId="75920C5F" w:rsidR="00A50FE2" w:rsidRDefault="00A50FE2" w:rsidP="00FB4E95">
      <w:pPr>
        <w:pStyle w:val="BodyText"/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</w:pPr>
    </w:p>
    <w:p w14:paraId="32C28A7D" w14:textId="7E9FA7FC" w:rsidR="0089742B" w:rsidRDefault="00FB4E95" w:rsidP="00FB4E95">
      <w:pPr>
        <w:pStyle w:val="TableText"/>
        <w:spacing w:before="20" w:after="60"/>
        <w:rPr>
          <w:rFonts w:ascii="Franklin Gothic Book" w:hAnsi="Franklin Gothic Book"/>
          <w:sz w:val="22"/>
          <w:szCs w:val="22"/>
        </w:rPr>
      </w:pPr>
      <w:r w:rsidRPr="00FB4E95">
        <w:rPr>
          <w:rFonts w:ascii="Century Gothic" w:hAnsi="Century Gothic" w:cs="Arial"/>
          <w:bCs/>
          <w:iCs/>
          <w:color w:val="003863" w:themeColor="accent1" w:themeShade="80"/>
          <w:spacing w:val="2"/>
          <w:sz w:val="22"/>
          <w:szCs w:val="22"/>
        </w:rPr>
        <w:t xml:space="preserve">Logo </w:t>
      </w:r>
      <w:r w:rsidR="006A45C0" w:rsidRPr="00FF22B2"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  <w:br/>
      </w:r>
    </w:p>
    <w:p w14:paraId="0F78A433" w14:textId="20C27446" w:rsidR="005E60E2" w:rsidRPr="005826EF" w:rsidRDefault="003C05C7" w:rsidP="00FB4E95">
      <w:pPr>
        <w:pStyle w:val="TableText"/>
        <w:spacing w:before="20" w:after="60"/>
        <w:rPr>
          <w:rFonts w:ascii="Century Gothic" w:hAnsi="Century Gothic"/>
          <w:sz w:val="22"/>
          <w:szCs w:val="22"/>
        </w:rPr>
      </w:pPr>
      <w:r>
        <w:rPr>
          <w:rFonts w:ascii="Franklin Gothic Book" w:hAnsi="Franklin Gothic Book"/>
          <w:noProof/>
          <w:sz w:val="22"/>
          <w:szCs w:val="22"/>
        </w:rPr>
        <w:drawing>
          <wp:inline distT="0" distB="0" distL="0" distR="0" wp14:anchorId="19CB73E7" wp14:editId="7440E59D">
            <wp:extent cx="18288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B">
        <w:rPr>
          <w:rFonts w:ascii="Franklin Gothic Book" w:hAnsi="Franklin Gothic Book"/>
          <w:sz w:val="22"/>
          <w:szCs w:val="22"/>
        </w:rPr>
        <w:t xml:space="preserve"> </w:t>
      </w:r>
      <w:r w:rsidR="005E60E2" w:rsidRPr="005826EF">
        <w:rPr>
          <w:rFonts w:ascii="Century Gothic" w:hAnsi="Century Gothic"/>
          <w:sz w:val="22"/>
          <w:szCs w:val="22"/>
        </w:rPr>
        <w:t xml:space="preserve">I decided to choose combination mark. As a logo I chose a cupcake with a modern look (looks like </w:t>
      </w:r>
      <w:r w:rsidR="005F2759" w:rsidRPr="005826EF">
        <w:rPr>
          <w:rFonts w:ascii="Century Gothic" w:hAnsi="Century Gothic"/>
          <w:sz w:val="22"/>
          <w:szCs w:val="22"/>
        </w:rPr>
        <w:t>emoji</w:t>
      </w:r>
      <w:r w:rsidR="005E60E2" w:rsidRPr="005826EF">
        <w:rPr>
          <w:rFonts w:ascii="Century Gothic" w:hAnsi="Century Gothic"/>
          <w:sz w:val="22"/>
          <w:szCs w:val="22"/>
        </w:rPr>
        <w:t xml:space="preserve">), and font for the </w:t>
      </w:r>
      <w:r w:rsidR="001802B6" w:rsidRPr="005826EF">
        <w:rPr>
          <w:rFonts w:ascii="Century Gothic" w:hAnsi="Century Gothic"/>
          <w:sz w:val="22"/>
          <w:szCs w:val="22"/>
        </w:rPr>
        <w:t xml:space="preserve">brand </w:t>
      </w:r>
      <w:r w:rsidR="005E60E2" w:rsidRPr="005826EF">
        <w:rPr>
          <w:rFonts w:ascii="Century Gothic" w:hAnsi="Century Gothic"/>
          <w:sz w:val="22"/>
          <w:szCs w:val="22"/>
        </w:rPr>
        <w:t>name</w:t>
      </w:r>
      <w:r w:rsidR="001802B6" w:rsidRPr="005826EF">
        <w:rPr>
          <w:rFonts w:ascii="Century Gothic" w:hAnsi="Century Gothic"/>
          <w:sz w:val="22"/>
          <w:szCs w:val="22"/>
        </w:rPr>
        <w:t xml:space="preserve"> </w:t>
      </w:r>
      <w:r w:rsidR="005F2759" w:rsidRPr="005826EF">
        <w:rPr>
          <w:rFonts w:ascii="Century Gothic" w:hAnsi="Century Gothic"/>
          <w:sz w:val="22"/>
          <w:szCs w:val="22"/>
        </w:rPr>
        <w:t>(</w:t>
      </w:r>
      <w:proofErr w:type="spellStart"/>
      <w:r w:rsidR="005F2759" w:rsidRPr="005826EF">
        <w:rPr>
          <w:rFonts w:ascii="Century Gothic" w:hAnsi="Century Gothic"/>
          <w:sz w:val="22"/>
          <w:szCs w:val="22"/>
        </w:rPr>
        <w:t>Aiza</w:t>
      </w:r>
      <w:proofErr w:type="spellEnd"/>
      <w:r w:rsidR="005F2759" w:rsidRPr="005826EF">
        <w:rPr>
          <w:rFonts w:ascii="Century Gothic" w:hAnsi="Century Gothic"/>
          <w:sz w:val="22"/>
          <w:szCs w:val="22"/>
        </w:rPr>
        <w:t xml:space="preserve"> is my nick name)</w:t>
      </w:r>
      <w:r w:rsidR="005E60E2" w:rsidRPr="005826EF">
        <w:rPr>
          <w:rFonts w:ascii="Century Gothic" w:hAnsi="Century Gothic"/>
          <w:sz w:val="22"/>
          <w:szCs w:val="22"/>
        </w:rPr>
        <w:t xml:space="preserve"> I chose </w:t>
      </w:r>
      <w:r w:rsidRPr="005826EF">
        <w:rPr>
          <w:rFonts w:ascii="Century Gothic" w:hAnsi="Century Gothic"/>
          <w:sz w:val="22"/>
          <w:szCs w:val="22"/>
        </w:rPr>
        <w:t>plain typeface</w:t>
      </w:r>
      <w:r w:rsidR="005E60E2" w:rsidRPr="005826EF">
        <w:rPr>
          <w:rFonts w:ascii="Century Gothic" w:hAnsi="Century Gothic"/>
          <w:sz w:val="22"/>
          <w:szCs w:val="22"/>
        </w:rPr>
        <w:t>, I think it makes it look clean</w:t>
      </w:r>
      <w:r w:rsidRPr="005826EF">
        <w:rPr>
          <w:rFonts w:ascii="Century Gothic" w:hAnsi="Century Gothic"/>
          <w:sz w:val="22"/>
          <w:szCs w:val="22"/>
        </w:rPr>
        <w:t>, friendly</w:t>
      </w:r>
      <w:r w:rsidR="005E60E2" w:rsidRPr="005826EF">
        <w:rPr>
          <w:rFonts w:ascii="Century Gothic" w:hAnsi="Century Gothic"/>
          <w:sz w:val="22"/>
          <w:szCs w:val="22"/>
        </w:rPr>
        <w:t xml:space="preserve"> and a bit classy. I chose combination of light pink and </w:t>
      </w:r>
      <w:r w:rsidRPr="005826EF">
        <w:rPr>
          <w:rFonts w:ascii="Century Gothic" w:hAnsi="Century Gothic"/>
          <w:sz w:val="22"/>
          <w:szCs w:val="22"/>
        </w:rPr>
        <w:t xml:space="preserve">chocolate </w:t>
      </w:r>
      <w:r w:rsidR="001802B6" w:rsidRPr="005826EF">
        <w:rPr>
          <w:rFonts w:ascii="Century Gothic" w:hAnsi="Century Gothic"/>
          <w:sz w:val="22"/>
          <w:szCs w:val="22"/>
        </w:rPr>
        <w:t xml:space="preserve">brown </w:t>
      </w:r>
      <w:r w:rsidR="005E60E2" w:rsidRPr="005826EF">
        <w:rPr>
          <w:rFonts w:ascii="Century Gothic" w:hAnsi="Century Gothic"/>
          <w:sz w:val="22"/>
          <w:szCs w:val="22"/>
        </w:rPr>
        <w:t xml:space="preserve">colors, to have a feeling of a sweet </w:t>
      </w:r>
      <w:r w:rsidRPr="005826EF">
        <w:rPr>
          <w:rFonts w:ascii="Century Gothic" w:hAnsi="Century Gothic"/>
          <w:sz w:val="22"/>
          <w:szCs w:val="22"/>
        </w:rPr>
        <w:t>light</w:t>
      </w:r>
      <w:r w:rsidR="001802B6" w:rsidRPr="005826EF">
        <w:rPr>
          <w:rFonts w:ascii="Century Gothic" w:hAnsi="Century Gothic"/>
          <w:sz w:val="22"/>
          <w:szCs w:val="22"/>
        </w:rPr>
        <w:t xml:space="preserve"> whip cream </w:t>
      </w:r>
      <w:r w:rsidR="005E60E2" w:rsidRPr="005826EF">
        <w:rPr>
          <w:rFonts w:ascii="Century Gothic" w:hAnsi="Century Gothic"/>
          <w:sz w:val="22"/>
          <w:szCs w:val="22"/>
        </w:rPr>
        <w:t xml:space="preserve">flavor with a </w:t>
      </w:r>
      <w:r w:rsidRPr="005826EF">
        <w:rPr>
          <w:rFonts w:ascii="Century Gothic" w:hAnsi="Century Gothic"/>
          <w:sz w:val="22"/>
          <w:szCs w:val="22"/>
        </w:rPr>
        <w:t>pinch of a bitterness</w:t>
      </w:r>
      <w:r w:rsidR="001802B6" w:rsidRPr="005826EF">
        <w:rPr>
          <w:rFonts w:ascii="Century Gothic" w:hAnsi="Century Gothic"/>
          <w:sz w:val="22"/>
          <w:szCs w:val="22"/>
        </w:rPr>
        <w:t>. Yummy.</w:t>
      </w:r>
    </w:p>
    <w:p w14:paraId="53604676" w14:textId="7C327987" w:rsidR="001264C1" w:rsidRPr="001264C1" w:rsidRDefault="00FB4E95" w:rsidP="001264C1">
      <w:pPr>
        <w:pStyle w:val="TableText"/>
        <w:spacing w:before="20" w:after="60"/>
        <w:rPr>
          <w:rFonts w:ascii="Century Gothic" w:hAnsi="Century Gothic" w:cs="Arial"/>
          <w:spacing w:val="0"/>
          <w:sz w:val="22"/>
          <w:szCs w:val="22"/>
        </w:rPr>
      </w:pPr>
      <w:r w:rsidRPr="00FB4E95">
        <w:rPr>
          <w:rFonts w:ascii="Century Gothic" w:hAnsi="Century Gothic"/>
          <w:color w:val="003863" w:themeColor="accent1" w:themeShade="80"/>
          <w:sz w:val="22"/>
          <w:szCs w:val="22"/>
        </w:rPr>
        <w:lastRenderedPageBreak/>
        <w:t xml:space="preserve">Color Specifications </w:t>
      </w:r>
      <w:r>
        <w:rPr>
          <w:rFonts w:ascii="Franklin Gothic Book" w:hAnsi="Franklin Gothic Book"/>
          <w:sz w:val="22"/>
          <w:szCs w:val="22"/>
        </w:rPr>
        <w:br/>
      </w:r>
      <w:r w:rsidR="005826EF">
        <w:rPr>
          <w:rFonts w:ascii="Century Gothic" w:hAnsi="Century Gothic" w:cs="Arial"/>
          <w:spacing w:val="0"/>
          <w:sz w:val="22"/>
          <w:szCs w:val="22"/>
        </w:rPr>
        <w:t xml:space="preserve">Main color will be </w:t>
      </w:r>
      <w:r w:rsidR="00783C52">
        <w:rPr>
          <w:rFonts w:ascii="Century Gothic" w:hAnsi="Century Gothic" w:cs="Arial"/>
          <w:spacing w:val="0"/>
          <w:sz w:val="22"/>
          <w:szCs w:val="22"/>
        </w:rPr>
        <w:t>white</w:t>
      </w:r>
      <w:r w:rsidR="005826EF">
        <w:rPr>
          <w:rFonts w:ascii="Century Gothic" w:hAnsi="Century Gothic" w:cs="Arial"/>
          <w:spacing w:val="0"/>
          <w:sz w:val="22"/>
          <w:szCs w:val="22"/>
        </w:rPr>
        <w:t>,</w:t>
      </w:r>
      <w:r w:rsidR="00783C52">
        <w:rPr>
          <w:rFonts w:ascii="Century Gothic" w:hAnsi="Century Gothic" w:cs="Arial"/>
          <w:spacing w:val="0"/>
          <w:sz w:val="22"/>
          <w:szCs w:val="22"/>
        </w:rPr>
        <w:t xml:space="preserve"> </w:t>
      </w:r>
      <w:r w:rsidR="005953B0">
        <w:rPr>
          <w:rFonts w:ascii="Century Gothic" w:hAnsi="Century Gothic" w:cs="Arial"/>
          <w:spacing w:val="0"/>
          <w:sz w:val="22"/>
          <w:szCs w:val="22"/>
        </w:rPr>
        <w:t>secondary color would be light pink #</w:t>
      </w:r>
      <w:r w:rsidR="005953B0" w:rsidRPr="005953B0">
        <w:t xml:space="preserve"> </w:t>
      </w:r>
      <w:r w:rsidR="005953B0" w:rsidRPr="005953B0">
        <w:rPr>
          <w:rFonts w:ascii="Century Gothic" w:hAnsi="Century Gothic" w:cs="Arial"/>
          <w:spacing w:val="0"/>
          <w:sz w:val="22"/>
          <w:szCs w:val="22"/>
        </w:rPr>
        <w:t>F3EEEE</w:t>
      </w:r>
      <w:r w:rsidR="005953B0">
        <w:rPr>
          <w:rFonts w:ascii="Century Gothic" w:hAnsi="Century Gothic" w:cs="Arial"/>
          <w:spacing w:val="0"/>
          <w:sz w:val="22"/>
          <w:szCs w:val="22"/>
        </w:rPr>
        <w:t xml:space="preserve">, </w:t>
      </w:r>
      <w:r w:rsidR="005826EF">
        <w:rPr>
          <w:rFonts w:ascii="Century Gothic" w:hAnsi="Century Gothic" w:cs="Arial"/>
          <w:spacing w:val="0"/>
          <w:sz w:val="22"/>
          <w:szCs w:val="22"/>
        </w:rPr>
        <w:t xml:space="preserve">text color would be in brown </w:t>
      </w:r>
      <w:r w:rsidR="009D03F9">
        <w:rPr>
          <w:rFonts w:ascii="Century Gothic" w:hAnsi="Century Gothic" w:cs="Arial"/>
          <w:spacing w:val="0"/>
          <w:sz w:val="22"/>
          <w:szCs w:val="22"/>
        </w:rPr>
        <w:t>shades</w:t>
      </w:r>
      <w:r w:rsidR="005953B0">
        <w:rPr>
          <w:rFonts w:ascii="Century Gothic" w:hAnsi="Century Gothic" w:cs="Arial"/>
          <w:spacing w:val="0"/>
          <w:sz w:val="22"/>
          <w:szCs w:val="22"/>
        </w:rPr>
        <w:t xml:space="preserve"> like </w:t>
      </w:r>
      <w:r w:rsidR="005953B0" w:rsidRPr="005953B0">
        <w:rPr>
          <w:rFonts w:ascii="Century Gothic" w:hAnsi="Century Gothic" w:cs="Arial"/>
          <w:spacing w:val="0"/>
          <w:sz w:val="22"/>
          <w:szCs w:val="22"/>
        </w:rPr>
        <w:t>#2C1B19</w:t>
      </w:r>
      <w:r w:rsidR="001264C1">
        <w:rPr>
          <w:rFonts w:ascii="Century Gothic" w:hAnsi="Century Gothic" w:cs="Arial"/>
          <w:spacing w:val="0"/>
          <w:sz w:val="22"/>
          <w:szCs w:val="22"/>
        </w:rPr>
        <w:t xml:space="preserve">, button color will be </w:t>
      </w:r>
      <w:r w:rsidR="001264C1" w:rsidRPr="001264C1">
        <w:rPr>
          <w:rFonts w:ascii="Century Gothic" w:hAnsi="Century Gothic" w:cs="Arial"/>
          <w:spacing w:val="0"/>
          <w:sz w:val="22"/>
          <w:szCs w:val="22"/>
        </w:rPr>
        <w:t>#EF7896 </w:t>
      </w:r>
      <w:r w:rsidR="001264C1">
        <w:rPr>
          <w:rFonts w:ascii="Century Gothic" w:hAnsi="Century Gothic" w:cs="Arial"/>
          <w:spacing w:val="0"/>
          <w:sz w:val="22"/>
          <w:szCs w:val="22"/>
        </w:rPr>
        <w:t xml:space="preserve">and text in the button will be white. </w:t>
      </w:r>
    </w:p>
    <w:p w14:paraId="6CAC6460" w14:textId="77777777" w:rsidR="006A45C0" w:rsidRDefault="006A45C0" w:rsidP="006A45C0">
      <w:pPr>
        <w:spacing w:before="0" w:after="120" w:line="240" w:lineRule="auto"/>
        <w:rPr>
          <w:rFonts w:ascii="Century Gothic" w:hAnsi="Century Gothic"/>
          <w:sz w:val="22"/>
          <w:szCs w:val="22"/>
        </w:rPr>
      </w:pPr>
    </w:p>
    <w:p w14:paraId="594A70ED" w14:textId="77777777" w:rsidR="006361C2" w:rsidRDefault="00FB4E95" w:rsidP="00FB4E95">
      <w:pPr>
        <w:spacing w:before="0" w:after="120" w:line="240" w:lineRule="auto"/>
        <w:rPr>
          <w:rFonts w:ascii="Century Gothic" w:hAnsi="Century Gothic"/>
          <w:color w:val="003863" w:themeColor="accent1" w:themeShade="80"/>
          <w:sz w:val="22"/>
          <w:szCs w:val="22"/>
        </w:rPr>
      </w:pPr>
      <w:r w:rsidRPr="00FB4E95">
        <w:rPr>
          <w:rFonts w:ascii="Century Gothic" w:hAnsi="Century Gothic"/>
          <w:color w:val="003863" w:themeColor="accent1" w:themeShade="80"/>
          <w:sz w:val="22"/>
          <w:szCs w:val="22"/>
        </w:rPr>
        <w:t xml:space="preserve">Graphics </w:t>
      </w:r>
    </w:p>
    <w:p w14:paraId="37583958" w14:textId="73F671E7" w:rsidR="00FB4E95" w:rsidRPr="00325018" w:rsidRDefault="009D03F9" w:rsidP="00FB4E95">
      <w:pPr>
        <w:spacing w:before="0" w:after="120" w:line="240" w:lineRule="auto"/>
        <w:rPr>
          <w:rFonts w:ascii="Century Gothic" w:hAnsi="Century Gothic"/>
          <w:color w:val="000000" w:themeColor="text1"/>
          <w:sz w:val="22"/>
          <w:szCs w:val="22"/>
        </w:rPr>
      </w:pPr>
      <w:r w:rsidRPr="00325018">
        <w:rPr>
          <w:rFonts w:ascii="Century Gothic" w:hAnsi="Century Gothic"/>
          <w:color w:val="000000" w:themeColor="text1"/>
          <w:sz w:val="22"/>
          <w:szCs w:val="22"/>
        </w:rPr>
        <w:t>Button are going to have a rectangle shape</w:t>
      </w:r>
      <w:r w:rsidR="00841344" w:rsidRPr="00325018">
        <w:rPr>
          <w:rFonts w:ascii="Century Gothic" w:hAnsi="Century Gothic"/>
          <w:color w:val="000000" w:themeColor="text1"/>
          <w:sz w:val="22"/>
          <w:szCs w:val="22"/>
        </w:rPr>
        <w:t>, and a border, and</w:t>
      </w:r>
      <w:r w:rsidRPr="00325018">
        <w:rPr>
          <w:rFonts w:ascii="Century Gothic" w:hAnsi="Century Gothic"/>
          <w:color w:val="000000" w:themeColor="text1"/>
          <w:sz w:val="22"/>
          <w:szCs w:val="22"/>
        </w:rPr>
        <w:t xml:space="preserve"> </w:t>
      </w:r>
      <w:r w:rsidR="00841344" w:rsidRPr="00325018">
        <w:rPr>
          <w:rFonts w:ascii="Century Gothic" w:hAnsi="Century Gothic"/>
          <w:color w:val="000000" w:themeColor="text1"/>
          <w:sz w:val="22"/>
          <w:szCs w:val="22"/>
        </w:rPr>
        <w:t xml:space="preserve">a </w:t>
      </w:r>
      <w:r w:rsidRPr="00325018">
        <w:rPr>
          <w:rFonts w:ascii="Century Gothic" w:hAnsi="Century Gothic"/>
          <w:color w:val="000000" w:themeColor="text1"/>
          <w:sz w:val="22"/>
          <w:szCs w:val="22"/>
        </w:rPr>
        <w:t xml:space="preserve">transparent background. </w:t>
      </w:r>
      <w:r w:rsidR="00841344" w:rsidRPr="00325018">
        <w:rPr>
          <w:rFonts w:ascii="Century Gothic" w:hAnsi="Century Gothic"/>
          <w:color w:val="000000" w:themeColor="text1"/>
          <w:sz w:val="22"/>
          <w:szCs w:val="22"/>
        </w:rPr>
        <w:t xml:space="preserve"> Images will have a card layout, also have image hover overlay with ingredients of bakery.</w:t>
      </w:r>
    </w:p>
    <w:p w14:paraId="4E9CAF26" w14:textId="77777777" w:rsidR="00FB4E95" w:rsidRDefault="00FB4E95" w:rsidP="00FB4E95">
      <w:pPr>
        <w:spacing w:before="0" w:after="120" w:line="240" w:lineRule="auto"/>
        <w:rPr>
          <w:rFonts w:ascii="Century Gothic" w:hAnsi="Century Gothic"/>
          <w:color w:val="003863" w:themeColor="accent1" w:themeShade="80"/>
          <w:sz w:val="22"/>
          <w:szCs w:val="22"/>
        </w:rPr>
      </w:pPr>
      <w:r>
        <w:rPr>
          <w:rFonts w:ascii="Century Gothic" w:hAnsi="Century Gothic"/>
          <w:color w:val="003863" w:themeColor="accent1" w:themeShade="80"/>
          <w:sz w:val="22"/>
          <w:szCs w:val="22"/>
        </w:rPr>
        <w:t>Typography</w:t>
      </w:r>
    </w:p>
    <w:p w14:paraId="27B9BD41" w14:textId="20D92EF8" w:rsidR="00FB4E95" w:rsidRDefault="00783C52" w:rsidP="00FB4E95">
      <w:pPr>
        <w:spacing w:before="0" w:after="120" w:line="240" w:lineRule="auto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I will use </w:t>
      </w:r>
      <w:proofErr w:type="spellStart"/>
      <w:r>
        <w:rPr>
          <w:rFonts w:ascii="Century Gothic" w:hAnsi="Century Gothic"/>
          <w:color w:val="auto"/>
          <w:sz w:val="22"/>
          <w:szCs w:val="22"/>
        </w:rPr>
        <w:t>Neuton</w:t>
      </w:r>
      <w:proofErr w:type="spellEnd"/>
      <w:r>
        <w:rPr>
          <w:rFonts w:ascii="Century Gothic" w:hAnsi="Century Gothic"/>
          <w:color w:val="auto"/>
          <w:sz w:val="22"/>
          <w:szCs w:val="22"/>
        </w:rPr>
        <w:t xml:space="preserve"> Serif font which gives a classic feeling.</w:t>
      </w:r>
    </w:p>
    <w:p w14:paraId="1B9E3344" w14:textId="77777777" w:rsidR="00FB4E95" w:rsidRPr="00FB4E95" w:rsidRDefault="00FB4E95" w:rsidP="00FB4E95">
      <w:pPr>
        <w:spacing w:before="0" w:after="120" w:line="240" w:lineRule="auto"/>
        <w:rPr>
          <w:rFonts w:ascii="Century Gothic" w:hAnsi="Century Gothic"/>
          <w:color w:val="003863" w:themeColor="accent1" w:themeShade="80"/>
          <w:sz w:val="22"/>
          <w:szCs w:val="22"/>
        </w:rPr>
      </w:pPr>
      <w:r w:rsidRPr="00FB4E95">
        <w:rPr>
          <w:rFonts w:ascii="Century Gothic" w:hAnsi="Century Gothic"/>
          <w:color w:val="003863" w:themeColor="accent1" w:themeShade="80"/>
          <w:sz w:val="22"/>
          <w:szCs w:val="22"/>
        </w:rPr>
        <w:t>Page Layout</w:t>
      </w:r>
    </w:p>
    <w:p w14:paraId="64CDFF31" w14:textId="4C6C2732" w:rsidR="00FB4E95" w:rsidRDefault="00907D1D" w:rsidP="00FB4E95">
      <w:pPr>
        <w:spacing w:before="0" w:after="120" w:line="240" w:lineRule="auto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I used </w:t>
      </w:r>
      <w:proofErr w:type="spellStart"/>
      <w:r>
        <w:rPr>
          <w:rFonts w:ascii="Century Gothic" w:hAnsi="Century Gothic"/>
          <w:color w:val="auto"/>
          <w:sz w:val="22"/>
          <w:szCs w:val="22"/>
        </w:rPr>
        <w:t>MockFlow</w:t>
      </w:r>
      <w:proofErr w:type="spellEnd"/>
      <w:r>
        <w:rPr>
          <w:rFonts w:ascii="Century Gothic" w:hAnsi="Century Gothic"/>
          <w:color w:val="auto"/>
          <w:sz w:val="22"/>
          <w:szCs w:val="22"/>
        </w:rPr>
        <w:t xml:space="preserve"> Wireframe for creating my wireframe page layout. Though it was free, it had following limitations: </w:t>
      </w:r>
    </w:p>
    <w:p w14:paraId="7D5FD343" w14:textId="62B303C5" w:rsidR="00907D1D" w:rsidRDefault="00907D1D" w:rsidP="00907D1D">
      <w:pPr>
        <w:pStyle w:val="ListParagraph"/>
        <w:numPr>
          <w:ilvl w:val="0"/>
          <w:numId w:val="26"/>
        </w:num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Could not add CSS</w:t>
      </w:r>
    </w:p>
    <w:p w14:paraId="08A49701" w14:textId="7F558572" w:rsidR="00907D1D" w:rsidRDefault="00907D1D" w:rsidP="00907D1D">
      <w:pPr>
        <w:pStyle w:val="ListParagraph"/>
        <w:numPr>
          <w:ilvl w:val="0"/>
          <w:numId w:val="26"/>
        </w:num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Could not draw flow for page transition </w:t>
      </w:r>
    </w:p>
    <w:p w14:paraId="0EED5888" w14:textId="23904108" w:rsidR="00907D1D" w:rsidRDefault="00907D1D" w:rsidP="00907D1D">
      <w:pPr>
        <w:pStyle w:val="ListParagraph"/>
        <w:numPr>
          <w:ilvl w:val="0"/>
          <w:numId w:val="26"/>
        </w:num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Could not export as a wireframe</w:t>
      </w:r>
    </w:p>
    <w:p w14:paraId="701B89D3" w14:textId="6C28876C" w:rsidR="00907D1D" w:rsidRDefault="00907D1D" w:rsidP="00907D1D">
      <w:pPr>
        <w:pStyle w:val="ListParagraph"/>
        <w:numPr>
          <w:ilvl w:val="0"/>
          <w:numId w:val="26"/>
        </w:num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Components like “footer” were missing.</w:t>
      </w:r>
    </w:p>
    <w:p w14:paraId="69E02767" w14:textId="07E619FB" w:rsidR="00907D1D" w:rsidRDefault="00907D1D" w:rsidP="00907D1D">
      <w:pPr>
        <w:spacing w:after="120"/>
        <w:rPr>
          <w:rFonts w:ascii="Century Gothic" w:hAnsi="Century Gothic"/>
          <w:color w:val="000000" w:themeColor="text1"/>
          <w:sz w:val="22"/>
          <w:szCs w:val="22"/>
        </w:rPr>
      </w:pPr>
      <w:r w:rsidRPr="00907D1D">
        <w:rPr>
          <w:rFonts w:ascii="Century Gothic" w:hAnsi="Century Gothic"/>
          <w:color w:val="000000" w:themeColor="text1"/>
          <w:sz w:val="22"/>
          <w:szCs w:val="22"/>
        </w:rPr>
        <w:t>I have attached Wireframe exported as an image in a zip, named AizaBakeryWireframe.zip</w:t>
      </w:r>
    </w:p>
    <w:p w14:paraId="217F55ED" w14:textId="45E72A89" w:rsidR="009F107F" w:rsidRPr="00907D1D" w:rsidRDefault="009F107F" w:rsidP="00907D1D">
      <w:pPr>
        <w:spacing w:after="12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Zip has 2 pages design. 1</w:t>
      </w:r>
      <w:r w:rsidRPr="009F107F">
        <w:rPr>
          <w:rFonts w:ascii="Century Gothic" w:hAnsi="Century Gothic"/>
          <w:color w:val="000000" w:themeColor="text1"/>
          <w:sz w:val="22"/>
          <w:szCs w:val="22"/>
          <w:vertAlign w:val="superscript"/>
        </w:rPr>
        <w:t>st</w:t>
      </w:r>
      <w:r>
        <w:rPr>
          <w:rFonts w:ascii="Century Gothic" w:hAnsi="Century Gothic"/>
          <w:color w:val="000000" w:themeColor="text1"/>
          <w:sz w:val="22"/>
          <w:szCs w:val="22"/>
        </w:rPr>
        <w:t xml:space="preserve"> one is Home Page and second is G</w:t>
      </w:r>
      <w:bookmarkStart w:id="0" w:name="_GoBack"/>
      <w:bookmarkEnd w:id="0"/>
      <w:r>
        <w:rPr>
          <w:rFonts w:ascii="Century Gothic" w:hAnsi="Century Gothic"/>
          <w:color w:val="000000" w:themeColor="text1"/>
          <w:sz w:val="22"/>
          <w:szCs w:val="22"/>
        </w:rPr>
        <w:t>allery Page.</w:t>
      </w:r>
    </w:p>
    <w:sectPr w:rsidR="009F107F" w:rsidRPr="00907D1D" w:rsidSect="006D400C">
      <w:footerReference w:type="default" r:id="rId9"/>
      <w:footerReference w:type="first" r:id="rId10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BC9DE" w14:textId="77777777" w:rsidR="00900841" w:rsidRDefault="00900841">
      <w:pPr>
        <w:spacing w:before="0" w:after="0" w:line="240" w:lineRule="auto"/>
      </w:pPr>
      <w:r>
        <w:separator/>
      </w:r>
    </w:p>
    <w:p w14:paraId="0E2C1FD2" w14:textId="77777777" w:rsidR="00900841" w:rsidRDefault="00900841"/>
  </w:endnote>
  <w:endnote w:type="continuationSeparator" w:id="0">
    <w:p w14:paraId="5C786E60" w14:textId="77777777" w:rsidR="00900841" w:rsidRDefault="00900841">
      <w:pPr>
        <w:spacing w:before="0" w:after="0" w:line="240" w:lineRule="auto"/>
      </w:pPr>
      <w:r>
        <w:continuationSeparator/>
      </w:r>
    </w:p>
    <w:p w14:paraId="132F3B1C" w14:textId="77777777" w:rsidR="00900841" w:rsidRDefault="009008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C7198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7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771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7DF5" w14:textId="77777777" w:rsidR="00D4304F" w:rsidRDefault="00590B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4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1279A" w14:textId="77777777" w:rsidR="00900841" w:rsidRDefault="00900841">
      <w:pPr>
        <w:spacing w:before="0" w:after="0" w:line="240" w:lineRule="auto"/>
      </w:pPr>
      <w:r>
        <w:separator/>
      </w:r>
    </w:p>
    <w:p w14:paraId="2CF91E7B" w14:textId="77777777" w:rsidR="00900841" w:rsidRDefault="00900841"/>
  </w:footnote>
  <w:footnote w:type="continuationSeparator" w:id="0">
    <w:p w14:paraId="3493D762" w14:textId="77777777" w:rsidR="00900841" w:rsidRDefault="00900841">
      <w:pPr>
        <w:spacing w:before="0" w:after="0" w:line="240" w:lineRule="auto"/>
      </w:pPr>
      <w:r>
        <w:continuationSeparator/>
      </w:r>
    </w:p>
    <w:p w14:paraId="26BA8F03" w14:textId="77777777" w:rsidR="00900841" w:rsidRDefault="009008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11131F"/>
    <w:multiLevelType w:val="hybridMultilevel"/>
    <w:tmpl w:val="867CE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C212D2"/>
    <w:multiLevelType w:val="hybridMultilevel"/>
    <w:tmpl w:val="D1AE9A06"/>
    <w:lvl w:ilvl="0" w:tplc="0DAE3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E4A30"/>
    <w:multiLevelType w:val="hybridMultilevel"/>
    <w:tmpl w:val="9AAC1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153D2"/>
    <w:multiLevelType w:val="hybridMultilevel"/>
    <w:tmpl w:val="85E2C95C"/>
    <w:lvl w:ilvl="0" w:tplc="6A7461F6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D6D3D"/>
    <w:multiLevelType w:val="hybridMultilevel"/>
    <w:tmpl w:val="B716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C73A1"/>
    <w:multiLevelType w:val="hybridMultilevel"/>
    <w:tmpl w:val="E676CCB2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4"/>
        </w:tabs>
        <w:ind w:left="1094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1"/>
  </w:num>
  <w:num w:numId="7">
    <w:abstractNumId w:val="10"/>
  </w:num>
  <w:num w:numId="8">
    <w:abstractNumId w:val="23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18"/>
  </w:num>
  <w:num w:numId="22">
    <w:abstractNumId w:val="20"/>
  </w:num>
  <w:num w:numId="23">
    <w:abstractNumId w:val="24"/>
  </w:num>
  <w:num w:numId="24">
    <w:abstractNumId w:val="13"/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A4"/>
    <w:rsid w:val="0000795A"/>
    <w:rsid w:val="000A5A5C"/>
    <w:rsid w:val="000F1793"/>
    <w:rsid w:val="001264C1"/>
    <w:rsid w:val="001802B6"/>
    <w:rsid w:val="001835CA"/>
    <w:rsid w:val="001B5ADC"/>
    <w:rsid w:val="00227DF5"/>
    <w:rsid w:val="002D22E0"/>
    <w:rsid w:val="002E1CF2"/>
    <w:rsid w:val="003008EC"/>
    <w:rsid w:val="003112E5"/>
    <w:rsid w:val="00325018"/>
    <w:rsid w:val="003C05C7"/>
    <w:rsid w:val="003F64FA"/>
    <w:rsid w:val="004776E1"/>
    <w:rsid w:val="00483ACC"/>
    <w:rsid w:val="004C673D"/>
    <w:rsid w:val="00515CFF"/>
    <w:rsid w:val="005826EF"/>
    <w:rsid w:val="00590B3D"/>
    <w:rsid w:val="005953B0"/>
    <w:rsid w:val="005D5C27"/>
    <w:rsid w:val="005E60E2"/>
    <w:rsid w:val="005F2759"/>
    <w:rsid w:val="00624F9B"/>
    <w:rsid w:val="006251EB"/>
    <w:rsid w:val="006361C2"/>
    <w:rsid w:val="006A45C0"/>
    <w:rsid w:val="006B4A32"/>
    <w:rsid w:val="006D400C"/>
    <w:rsid w:val="007124CE"/>
    <w:rsid w:val="0075279C"/>
    <w:rsid w:val="007610E1"/>
    <w:rsid w:val="00783C52"/>
    <w:rsid w:val="00787976"/>
    <w:rsid w:val="00841344"/>
    <w:rsid w:val="008512E7"/>
    <w:rsid w:val="0089742B"/>
    <w:rsid w:val="008C679B"/>
    <w:rsid w:val="008D0BDA"/>
    <w:rsid w:val="00900841"/>
    <w:rsid w:val="00907D1D"/>
    <w:rsid w:val="00997DFE"/>
    <w:rsid w:val="009D03F9"/>
    <w:rsid w:val="009D371A"/>
    <w:rsid w:val="009F107F"/>
    <w:rsid w:val="009F1EA4"/>
    <w:rsid w:val="009F5E2B"/>
    <w:rsid w:val="00A50FE2"/>
    <w:rsid w:val="00B36FAA"/>
    <w:rsid w:val="00B50AA4"/>
    <w:rsid w:val="00B71C13"/>
    <w:rsid w:val="00C52FC2"/>
    <w:rsid w:val="00C5758E"/>
    <w:rsid w:val="00CD630A"/>
    <w:rsid w:val="00CF6A61"/>
    <w:rsid w:val="00D04C38"/>
    <w:rsid w:val="00D4304F"/>
    <w:rsid w:val="00D60405"/>
    <w:rsid w:val="00D651B9"/>
    <w:rsid w:val="00DB555A"/>
    <w:rsid w:val="00E0525E"/>
    <w:rsid w:val="00E53907"/>
    <w:rsid w:val="00EC0F68"/>
    <w:rsid w:val="00EC5313"/>
    <w:rsid w:val="00FA6D76"/>
    <w:rsid w:val="00FB431B"/>
    <w:rsid w:val="00FB4E95"/>
    <w:rsid w:val="00F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94C90"/>
  <w15:chartTrackingRefBased/>
  <w15:docId w15:val="{447917B1-06B1-4424-B27A-7AF7B063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45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99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99"/>
    <w:qFormat/>
    <w:rsid w:val="005D5C27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400C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45C0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BodyText">
    <w:name w:val="Body Text"/>
    <w:basedOn w:val="Normal"/>
    <w:link w:val="BodyTextChar"/>
    <w:uiPriority w:val="99"/>
    <w:rsid w:val="00FB4E95"/>
    <w:pPr>
      <w:spacing w:before="0" w:after="120" w:line="240" w:lineRule="auto"/>
    </w:pPr>
    <w:rPr>
      <w:rFonts w:ascii="Arial" w:eastAsia="Times" w:hAnsi="Arial" w:cs="Times New Roman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B4E95"/>
    <w:rPr>
      <w:rFonts w:ascii="Arial" w:eastAsia="Times" w:hAnsi="Arial" w:cs="Times New Roman"/>
      <w:color w:val="auto"/>
      <w:lang w:eastAsia="en-US"/>
    </w:rPr>
  </w:style>
  <w:style w:type="paragraph" w:customStyle="1" w:styleId="TableText">
    <w:name w:val="Table Text"/>
    <w:basedOn w:val="Normal"/>
    <w:uiPriority w:val="99"/>
    <w:rsid w:val="00FB4E95"/>
    <w:pPr>
      <w:spacing w:before="0" w:after="0" w:line="240" w:lineRule="auto"/>
      <w:ind w:left="14"/>
    </w:pPr>
    <w:rPr>
      <w:rFonts w:ascii="Arial" w:eastAsia="Times New Roman" w:hAnsi="Arial" w:cs="Times New Roman"/>
      <w:color w:val="auto"/>
      <w:spacing w:val="-5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smith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C:\Users\gsmith\AppData\Roaming\Microsoft\Templates\Business paper.dotx</Template>
  <TotalTime>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3</cp:revision>
  <cp:lastPrinted>2018-02-14T17:38:00Z</cp:lastPrinted>
  <dcterms:created xsi:type="dcterms:W3CDTF">2020-03-17T03:11:00Z</dcterms:created>
  <dcterms:modified xsi:type="dcterms:W3CDTF">2020-03-17T03:12:00Z</dcterms:modified>
</cp:coreProperties>
</file>