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7BDB2" w14:textId="77777777" w:rsidR="00D4304F" w:rsidRPr="00FF22B2" w:rsidRDefault="005D5C27" w:rsidP="00D60405">
      <w:pPr>
        <w:pStyle w:val="Heading2"/>
        <w:rPr>
          <w:rFonts w:ascii="Century Gothic" w:hAnsi="Century Gothic"/>
        </w:rPr>
      </w:pPr>
      <w:r w:rsidRPr="00FF22B2">
        <w:rPr>
          <w:rFonts w:ascii="Century Gothic" w:hAnsi="Century Gothic"/>
        </w:rPr>
        <w:t>Web Project</w:t>
      </w:r>
      <w:r w:rsidR="00D60405" w:rsidRPr="00FF22B2">
        <w:rPr>
          <w:rFonts w:ascii="Century Gothic" w:hAnsi="Century Gothic"/>
        </w:rPr>
        <w:t xml:space="preserve"> – </w:t>
      </w:r>
      <w:r w:rsidR="00CA7ED7">
        <w:rPr>
          <w:rFonts w:ascii="Century Gothic" w:hAnsi="Century Gothic"/>
        </w:rPr>
        <w:t>Concept &amp; AnalySIS</w:t>
      </w:r>
    </w:p>
    <w:p w14:paraId="634C08CF" w14:textId="52E37B58" w:rsidR="00856E40" w:rsidRDefault="003251CD" w:rsidP="00CA7ED7">
      <w:pPr>
        <w:pStyle w:val="Heading5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t xml:space="preserve">Your name: </w:t>
      </w:r>
      <w:r w:rsidR="001D118E" w:rsidRPr="001D118E">
        <w:rPr>
          <w:rFonts w:ascii="Century Gothic" w:hAnsi="Century Gothic"/>
        </w:rPr>
        <w:t>Aizada Azirbayeva</w:t>
      </w:r>
      <w:r w:rsidR="00D70D12">
        <w:rPr>
          <w:rFonts w:ascii="Century Gothic" w:hAnsi="Century Gothic"/>
        </w:rPr>
        <w:br/>
      </w:r>
      <w:r w:rsidR="006E1DE9" w:rsidRPr="00E149DC">
        <w:rPr>
          <w:rFonts w:ascii="Century Gothic" w:hAnsi="Century Gothic"/>
          <w:sz w:val="22"/>
        </w:rPr>
        <w:t>Describe the client of the website:</w:t>
      </w:r>
      <w:r w:rsidR="00262311" w:rsidRPr="00E149DC">
        <w:rPr>
          <w:rFonts w:ascii="Century Gothic" w:hAnsi="Century Gothic"/>
          <w:sz w:val="22"/>
        </w:rPr>
        <w:t xml:space="preserve"> </w:t>
      </w:r>
      <w:r w:rsidR="00262311" w:rsidRPr="00E149DC">
        <w:rPr>
          <w:rFonts w:ascii="Century Gothic" w:hAnsi="Century Gothic"/>
          <w:color w:val="000000" w:themeColor="text1"/>
          <w:sz w:val="22"/>
        </w:rPr>
        <w:t>Bakery Lovers, customers who wants to order Birthday party pastries, cakes.</w:t>
      </w:r>
      <w:r w:rsidR="00D70D12">
        <w:rPr>
          <w:rFonts w:ascii="Century Gothic" w:hAnsi="Century Gothic"/>
        </w:rPr>
        <w:br/>
      </w:r>
      <w:r w:rsidR="00CA7ED7">
        <w:rPr>
          <w:rFonts w:ascii="Century Gothic" w:hAnsi="Century Gothic"/>
          <w:sz w:val="22"/>
          <w:szCs w:val="22"/>
        </w:rPr>
        <w:t>Name of the Website:</w:t>
      </w:r>
      <w:r w:rsidR="006A45C0" w:rsidRPr="00FF22B2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E91502" w:rsidRPr="00E91502">
        <w:rPr>
          <w:rFonts w:ascii="Century Gothic" w:hAnsi="Century Gothic"/>
          <w:color w:val="000000" w:themeColor="text1"/>
          <w:sz w:val="22"/>
          <w:szCs w:val="22"/>
        </w:rPr>
        <w:t>Aiza’s</w:t>
      </w:r>
      <w:proofErr w:type="spellEnd"/>
      <w:r w:rsidR="00E91502" w:rsidRPr="00E91502">
        <w:rPr>
          <w:rFonts w:ascii="Century Gothic" w:hAnsi="Century Gothic"/>
          <w:color w:val="000000" w:themeColor="text1"/>
          <w:sz w:val="22"/>
          <w:szCs w:val="22"/>
        </w:rPr>
        <w:t xml:space="preserve"> Bakery</w:t>
      </w:r>
      <w:r w:rsidR="006A45C0" w:rsidRPr="00FF22B2">
        <w:rPr>
          <w:rFonts w:ascii="Century Gothic" w:hAnsi="Century Gothic"/>
          <w:sz w:val="22"/>
          <w:szCs w:val="22"/>
        </w:rPr>
        <w:br/>
      </w:r>
      <w:r w:rsidR="00E96473">
        <w:rPr>
          <w:rFonts w:ascii="Century Gothic" w:hAnsi="Century Gothic"/>
          <w:sz w:val="22"/>
          <w:szCs w:val="22"/>
        </w:rPr>
        <w:t>Website</w:t>
      </w:r>
      <w:r w:rsidR="00CA7ED7" w:rsidRPr="00CA7ED7">
        <w:rPr>
          <w:rFonts w:ascii="Century Gothic" w:hAnsi="Century Gothic"/>
          <w:sz w:val="22"/>
          <w:szCs w:val="22"/>
        </w:rPr>
        <w:t xml:space="preserve"> Goals: </w:t>
      </w:r>
    </w:p>
    <w:p w14:paraId="16A51EA6" w14:textId="4EB1F720" w:rsidR="00CA7ED7" w:rsidRPr="00D70D12" w:rsidRDefault="00856E40" w:rsidP="00CA7ED7">
      <w:pPr>
        <w:pStyle w:val="Heading5"/>
        <w:rPr>
          <w:rFonts w:ascii="Century Gothic" w:hAnsi="Century Gothic"/>
        </w:rPr>
      </w:pPr>
      <w:r>
        <w:rPr>
          <w:rFonts w:ascii="Century Gothic" w:hAnsi="Century Gothic"/>
          <w:color w:val="auto"/>
          <w:sz w:val="22"/>
          <w:szCs w:val="22"/>
        </w:rPr>
        <w:t>Provide information about</w:t>
      </w:r>
      <w:r w:rsidR="00E91502">
        <w:rPr>
          <w:rFonts w:ascii="Century Gothic" w:hAnsi="Century Gothic"/>
          <w:color w:val="auto"/>
          <w:sz w:val="22"/>
          <w:szCs w:val="22"/>
        </w:rPr>
        <w:t xml:space="preserve"> our</w:t>
      </w:r>
      <w:r>
        <w:rPr>
          <w:rFonts w:ascii="Century Gothic" w:hAnsi="Century Gothic"/>
          <w:color w:val="auto"/>
          <w:sz w:val="22"/>
          <w:szCs w:val="22"/>
        </w:rPr>
        <w:t xml:space="preserve"> shop, our variety of pastries, </w:t>
      </w:r>
      <w:r w:rsidR="00E91502">
        <w:rPr>
          <w:rFonts w:ascii="Century Gothic" w:hAnsi="Century Gothic"/>
          <w:color w:val="auto"/>
          <w:sz w:val="22"/>
          <w:szCs w:val="22"/>
        </w:rPr>
        <w:t>drinks, and let people know that we also taking orders for birthday events.</w:t>
      </w:r>
      <w:r w:rsidR="00E96473">
        <w:rPr>
          <w:rFonts w:ascii="Century Gothic" w:hAnsi="Century Gothic"/>
          <w:color w:val="auto"/>
          <w:sz w:val="22"/>
          <w:szCs w:val="22"/>
        </w:rPr>
        <w:br/>
      </w:r>
    </w:p>
    <w:p w14:paraId="1BF504C3" w14:textId="2D8893D5" w:rsidR="00CA7ED7" w:rsidRPr="00CA7ED7" w:rsidRDefault="00CA7ED7" w:rsidP="00CA7ED7">
      <w:pPr>
        <w:pStyle w:val="BodyText"/>
        <w:rPr>
          <w:rFonts w:ascii="Century Gothic" w:hAnsi="Century Gothic" w:cs="Arial"/>
          <w:sz w:val="22"/>
          <w:szCs w:val="22"/>
        </w:rPr>
      </w:pPr>
      <w:r>
        <w:rPr>
          <w:rStyle w:val="Heading5Char"/>
          <w:rFonts w:ascii="Century Gothic" w:hAnsi="Century Gothic"/>
          <w:sz w:val="22"/>
          <w:szCs w:val="22"/>
        </w:rPr>
        <w:t>Intended Users of the Website</w:t>
      </w:r>
      <w:r w:rsidR="00FF22B2">
        <w:rPr>
          <w:rStyle w:val="Heading5Char"/>
          <w:rFonts w:ascii="Century Gothic" w:hAnsi="Century Gothic"/>
          <w:sz w:val="22"/>
          <w:szCs w:val="22"/>
        </w:rPr>
        <w:t xml:space="preserve"> </w:t>
      </w:r>
    </w:p>
    <w:p w14:paraId="21C47380" w14:textId="4C32AA81" w:rsidR="00E96473" w:rsidRDefault="00E96473" w:rsidP="00CA7ED7">
      <w:pPr>
        <w:pStyle w:val="BodyText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Target audience:</w:t>
      </w:r>
      <w:r w:rsidR="009C5107">
        <w:rPr>
          <w:rFonts w:ascii="Century Gothic" w:hAnsi="Century Gothic" w:cs="Arial"/>
          <w:sz w:val="22"/>
          <w:szCs w:val="22"/>
        </w:rPr>
        <w:t xml:space="preserve"> walk-in: coffee/pastry lovers</w:t>
      </w:r>
      <w:r w:rsidR="008E57AB">
        <w:rPr>
          <w:rFonts w:ascii="Century Gothic" w:hAnsi="Century Gothic" w:cs="Arial"/>
          <w:sz w:val="22"/>
          <w:szCs w:val="22"/>
        </w:rPr>
        <w:t>, cozy place to meet your old friend</w:t>
      </w:r>
      <w:r w:rsidR="001C1424">
        <w:rPr>
          <w:rFonts w:ascii="Century Gothic" w:hAnsi="Century Gothic" w:cs="Arial"/>
          <w:sz w:val="22"/>
          <w:szCs w:val="22"/>
        </w:rPr>
        <w:t xml:space="preserve"> or place to spend a pleasant Sunday morning</w:t>
      </w:r>
      <w:r w:rsidR="009C5107">
        <w:rPr>
          <w:rFonts w:ascii="Century Gothic" w:hAnsi="Century Gothic" w:cs="Arial"/>
          <w:sz w:val="22"/>
          <w:szCs w:val="22"/>
        </w:rPr>
        <w:t xml:space="preserve">; events: </w:t>
      </w:r>
      <w:r w:rsidR="00E91502">
        <w:rPr>
          <w:rFonts w:ascii="Century Gothic" w:hAnsi="Century Gothic" w:cs="Arial"/>
          <w:sz w:val="22"/>
          <w:szCs w:val="22"/>
        </w:rPr>
        <w:t xml:space="preserve">birthday cakes and cupcakes purchasers. </w:t>
      </w:r>
      <w:r w:rsidR="00910625">
        <w:rPr>
          <w:rFonts w:ascii="Century Gothic" w:hAnsi="Century Gothic" w:cs="Arial"/>
          <w:sz w:val="22"/>
          <w:szCs w:val="22"/>
        </w:rPr>
        <w:t xml:space="preserve"> `</w:t>
      </w:r>
    </w:p>
    <w:p w14:paraId="088FB3FE" w14:textId="3CFCCBE0" w:rsidR="00E96473" w:rsidRDefault="00E96473" w:rsidP="00CA7ED7">
      <w:pPr>
        <w:pStyle w:val="BodyText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Income Level:</w:t>
      </w:r>
      <w:r w:rsidR="008E57AB">
        <w:rPr>
          <w:rFonts w:ascii="Century Gothic" w:hAnsi="Century Gothic" w:cs="Arial"/>
          <w:sz w:val="22"/>
          <w:szCs w:val="22"/>
        </w:rPr>
        <w:t xml:space="preserve"> Middle class</w:t>
      </w:r>
    </w:p>
    <w:p w14:paraId="0BF8DD7C" w14:textId="7A0E494F" w:rsidR="00E96473" w:rsidRDefault="00E96473" w:rsidP="00CA7ED7">
      <w:pPr>
        <w:pStyle w:val="BodyText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Age:</w:t>
      </w:r>
      <w:r w:rsidR="008E57AB">
        <w:rPr>
          <w:rFonts w:ascii="Century Gothic" w:hAnsi="Century Gothic" w:cs="Arial"/>
          <w:sz w:val="22"/>
          <w:szCs w:val="22"/>
        </w:rPr>
        <w:t xml:space="preserve"> 20 +</w:t>
      </w:r>
    </w:p>
    <w:p w14:paraId="65559917" w14:textId="5CDECECD" w:rsidR="00E96473" w:rsidRDefault="00E96473" w:rsidP="00CA7ED7">
      <w:pPr>
        <w:pStyle w:val="BodyText"/>
        <w:rPr>
          <w:rFonts w:ascii="Century Gothic" w:hAnsi="Century Gothic" w:cs="Arial"/>
          <w:sz w:val="22"/>
          <w:szCs w:val="22"/>
        </w:rPr>
      </w:pPr>
      <w:r>
        <w:rPr>
          <w:rFonts w:ascii="Century Gothic" w:hAnsi="Century Gothic" w:cs="Arial"/>
          <w:sz w:val="22"/>
          <w:szCs w:val="22"/>
        </w:rPr>
        <w:t>Internet Connectivity:</w:t>
      </w:r>
      <w:r w:rsidR="008E57AB">
        <w:rPr>
          <w:rFonts w:ascii="Century Gothic" w:hAnsi="Century Gothic" w:cs="Arial"/>
          <w:sz w:val="22"/>
          <w:szCs w:val="22"/>
        </w:rPr>
        <w:t xml:space="preserve"> </w:t>
      </w:r>
      <w:r w:rsidR="00856E40">
        <w:rPr>
          <w:rFonts w:ascii="Century Gothic" w:hAnsi="Century Gothic" w:cs="Arial"/>
          <w:sz w:val="22"/>
          <w:szCs w:val="22"/>
        </w:rPr>
        <w:t>Wi-fi,</w:t>
      </w:r>
      <w:r w:rsidR="00E91502">
        <w:rPr>
          <w:rFonts w:ascii="Century Gothic" w:hAnsi="Century Gothic" w:cs="Arial"/>
          <w:sz w:val="22"/>
          <w:szCs w:val="22"/>
        </w:rPr>
        <w:t xml:space="preserve"> cable modem, can be used on all devices such as mobile phone, </w:t>
      </w:r>
      <w:r w:rsidR="009D37B1">
        <w:rPr>
          <w:rFonts w:ascii="Century Gothic" w:hAnsi="Century Gothic" w:cs="Arial"/>
          <w:sz w:val="22"/>
          <w:szCs w:val="22"/>
        </w:rPr>
        <w:t>tablet</w:t>
      </w:r>
      <w:r w:rsidR="00E91502">
        <w:rPr>
          <w:rFonts w:ascii="Century Gothic" w:hAnsi="Century Gothic" w:cs="Arial"/>
          <w:sz w:val="22"/>
          <w:szCs w:val="22"/>
        </w:rPr>
        <w:t xml:space="preserve"> and via desktop.</w:t>
      </w:r>
    </w:p>
    <w:p w14:paraId="1FDEE64B" w14:textId="77777777" w:rsidR="00FB4E95" w:rsidRDefault="00FB4E95" w:rsidP="00CA7ED7">
      <w:pPr>
        <w:pStyle w:val="BodyText"/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</w:pPr>
    </w:p>
    <w:p w14:paraId="4535840B" w14:textId="11B9F8BA" w:rsidR="00273D3B" w:rsidRPr="00273D3B" w:rsidRDefault="00273D3B" w:rsidP="00273D3B">
      <w:pPr>
        <w:pStyle w:val="TableText"/>
        <w:spacing w:before="20" w:after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 w:cs="Arial"/>
          <w:bCs/>
          <w:iCs/>
          <w:color w:val="003863" w:themeColor="accent1" w:themeShade="80"/>
          <w:spacing w:val="2"/>
          <w:sz w:val="22"/>
          <w:szCs w:val="22"/>
        </w:rPr>
        <w:t>Website Visit Scenarios</w:t>
      </w:r>
      <w:r w:rsidR="00FB4E95" w:rsidRPr="00FB4E95">
        <w:rPr>
          <w:rFonts w:ascii="Century Gothic" w:hAnsi="Century Gothic" w:cs="Arial"/>
          <w:bCs/>
          <w:iCs/>
          <w:color w:val="003863" w:themeColor="accent1" w:themeShade="80"/>
          <w:spacing w:val="2"/>
          <w:sz w:val="22"/>
          <w:szCs w:val="22"/>
        </w:rPr>
        <w:t xml:space="preserve"> </w:t>
      </w:r>
      <w:r w:rsidR="006A45C0" w:rsidRPr="00FF22B2">
        <w:rPr>
          <w:rFonts w:ascii="Century Gothic" w:hAnsi="Century Gothic" w:cs="Arial"/>
          <w:b/>
          <w:bCs/>
          <w:iCs/>
          <w:color w:val="343E5F"/>
          <w:spacing w:val="2"/>
          <w:sz w:val="22"/>
          <w:szCs w:val="22"/>
        </w:rPr>
        <w:br/>
      </w:r>
    </w:p>
    <w:p w14:paraId="5E39B114" w14:textId="16F78224" w:rsidR="00DB0BE4" w:rsidRDefault="00273D3B" w:rsidP="0032104A">
      <w:pPr>
        <w:pStyle w:val="TableText"/>
        <w:spacing w:before="20" w:after="60"/>
        <w:ind w:left="0"/>
        <w:rPr>
          <w:rFonts w:ascii="Century Gothic" w:hAnsi="Century Gothic"/>
          <w:sz w:val="22"/>
          <w:szCs w:val="22"/>
        </w:rPr>
      </w:pPr>
      <w:r w:rsidRPr="00033565">
        <w:rPr>
          <w:rFonts w:ascii="Century Gothic" w:hAnsi="Century Gothic"/>
          <w:b/>
          <w:sz w:val="22"/>
          <w:szCs w:val="22"/>
        </w:rPr>
        <w:t>Website Scenario #1</w:t>
      </w:r>
      <w:r w:rsidR="009E5757">
        <w:rPr>
          <w:rFonts w:ascii="Century Gothic" w:hAnsi="Century Gothic"/>
          <w:b/>
          <w:sz w:val="22"/>
          <w:szCs w:val="22"/>
        </w:rPr>
        <w:t xml:space="preserve"> </w:t>
      </w:r>
      <w:r w:rsidR="009E5757">
        <w:rPr>
          <w:rFonts w:ascii="Century Gothic" w:hAnsi="Century Gothic"/>
          <w:sz w:val="22"/>
          <w:szCs w:val="22"/>
        </w:rPr>
        <w:t>My daughter’s 8</w:t>
      </w:r>
      <w:r w:rsidR="009E5757" w:rsidRPr="009E5757">
        <w:rPr>
          <w:rFonts w:ascii="Century Gothic" w:hAnsi="Century Gothic"/>
          <w:sz w:val="22"/>
          <w:szCs w:val="22"/>
          <w:vertAlign w:val="superscript"/>
        </w:rPr>
        <w:t>th</w:t>
      </w:r>
      <w:r w:rsidR="009E5757">
        <w:rPr>
          <w:rFonts w:ascii="Century Gothic" w:hAnsi="Century Gothic"/>
          <w:sz w:val="22"/>
          <w:szCs w:val="22"/>
        </w:rPr>
        <w:t xml:space="preserve"> birthday in 2 weeks, we planned the party and only the cake hasn’t been ordered yet. I went online to search for bakery, found a website with a very cute cupcake. On the website I checked their gallery and of course the reviews</w:t>
      </w:r>
      <w:r w:rsidR="00DB0BE4">
        <w:rPr>
          <w:rFonts w:ascii="Century Gothic" w:hAnsi="Century Gothic"/>
          <w:sz w:val="22"/>
          <w:szCs w:val="22"/>
        </w:rPr>
        <w:t xml:space="preserve"> which sounded very promising. Checked the separate page </w:t>
      </w:r>
      <w:r w:rsidR="00AA5E96">
        <w:rPr>
          <w:rFonts w:ascii="Century Gothic" w:hAnsi="Century Gothic"/>
          <w:sz w:val="22"/>
          <w:szCs w:val="22"/>
        </w:rPr>
        <w:t>“Birthday Party Menu”</w:t>
      </w:r>
      <w:r w:rsidR="00DB0BE4">
        <w:rPr>
          <w:rFonts w:ascii="Century Gothic" w:hAnsi="Century Gothic"/>
          <w:sz w:val="22"/>
          <w:szCs w:val="22"/>
        </w:rPr>
        <w:t xml:space="preserve"> and chose my daughter’s favorite strawberry flavored cake and cupcakes as well.</w:t>
      </w:r>
    </w:p>
    <w:p w14:paraId="5964C3AF" w14:textId="62AAB6B6" w:rsidR="008E57AB" w:rsidRDefault="00DB0BE4" w:rsidP="00273D3B">
      <w:pPr>
        <w:pStyle w:val="TableText"/>
        <w:spacing w:before="20" w:after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 xml:space="preserve"> </w:t>
      </w:r>
    </w:p>
    <w:p w14:paraId="03DE7B9D" w14:textId="77777777" w:rsidR="00033565" w:rsidRPr="00033565" w:rsidRDefault="00033565" w:rsidP="00273D3B">
      <w:pPr>
        <w:pStyle w:val="TableText"/>
        <w:spacing w:before="20" w:after="60"/>
        <w:rPr>
          <w:rFonts w:ascii="Century Gothic" w:hAnsi="Century Gothic"/>
          <w:b/>
          <w:sz w:val="22"/>
          <w:szCs w:val="22"/>
        </w:rPr>
      </w:pPr>
    </w:p>
    <w:p w14:paraId="0938EDEF" w14:textId="7ECA824A" w:rsidR="00033565" w:rsidRDefault="00273D3B" w:rsidP="00033565">
      <w:pPr>
        <w:pStyle w:val="TableText"/>
        <w:spacing w:before="20" w:after="60"/>
        <w:rPr>
          <w:rFonts w:ascii="Century Gothic" w:hAnsi="Century Gothic"/>
          <w:color w:val="003863" w:themeColor="accent1" w:themeShade="80"/>
          <w:sz w:val="22"/>
          <w:szCs w:val="22"/>
        </w:rPr>
      </w:pPr>
      <w:r w:rsidRPr="00033565">
        <w:rPr>
          <w:rFonts w:ascii="Century Gothic" w:hAnsi="Century Gothic"/>
          <w:b/>
          <w:sz w:val="22"/>
          <w:szCs w:val="22"/>
        </w:rPr>
        <w:t>Website Scenario #2</w:t>
      </w:r>
      <w:r w:rsidRPr="00273D3B">
        <w:rPr>
          <w:rFonts w:ascii="Century Gothic" w:hAnsi="Century Gothic"/>
          <w:sz w:val="22"/>
          <w:szCs w:val="22"/>
        </w:rPr>
        <w:t xml:space="preserve">:  </w:t>
      </w:r>
      <w:r w:rsidR="00F94F03">
        <w:rPr>
          <w:rFonts w:ascii="Century Gothic" w:hAnsi="Century Gothic"/>
          <w:sz w:val="22"/>
          <w:szCs w:val="22"/>
        </w:rPr>
        <w:t xml:space="preserve">Just moved from LA to New York, my school friend Allison wanted to stop by, I decided to look for some cozy place in the neighborhood. On the website I clicked a page “Shop Menu” to look at their variety and prices, stopped by the gallery to check how is the shop looked alike. </w:t>
      </w:r>
      <w:r w:rsidR="00FB4E95">
        <w:rPr>
          <w:rFonts w:ascii="Franklin Gothic Book" w:hAnsi="Franklin Gothic Book"/>
          <w:sz w:val="22"/>
          <w:szCs w:val="22"/>
        </w:rPr>
        <w:br/>
      </w:r>
    </w:p>
    <w:p w14:paraId="39F53D9B" w14:textId="10492C5E" w:rsidR="0032104A" w:rsidRPr="00033565" w:rsidRDefault="0032104A" w:rsidP="00033565">
      <w:pPr>
        <w:pStyle w:val="TableText"/>
        <w:spacing w:before="20" w:after="60"/>
        <w:rPr>
          <w:rFonts w:ascii="Century Gothic" w:hAnsi="Century Gothic"/>
          <w:color w:val="003863" w:themeColor="accent1" w:themeShade="80"/>
          <w:sz w:val="22"/>
          <w:szCs w:val="22"/>
        </w:rPr>
      </w:pPr>
      <w:r>
        <w:rPr>
          <w:rFonts w:ascii="Century Gothic" w:hAnsi="Century Gothic"/>
          <w:color w:val="003863" w:themeColor="accent1" w:themeShade="80"/>
          <w:sz w:val="22"/>
          <w:szCs w:val="22"/>
        </w:rPr>
        <w:t>Competitor Analysis:</w:t>
      </w:r>
    </w:p>
    <w:p w14:paraId="5640352F" w14:textId="77777777" w:rsidR="0032104A" w:rsidRDefault="0032104A" w:rsidP="0032104A">
      <w:pPr>
        <w:pStyle w:val="TableText"/>
        <w:spacing w:before="20" w:after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1.</w:t>
      </w:r>
      <w:r w:rsidR="00590A16">
        <w:rPr>
          <w:rFonts w:ascii="Century Gothic" w:hAnsi="Century Gothic"/>
          <w:sz w:val="22"/>
          <w:szCs w:val="22"/>
        </w:rPr>
        <w:t xml:space="preserve">Colson Patisserie </w:t>
      </w:r>
      <w:r w:rsidR="00590A16" w:rsidRPr="00590A16">
        <w:rPr>
          <w:rFonts w:ascii="Century Gothic" w:hAnsi="Century Gothic"/>
          <w:sz w:val="22"/>
          <w:szCs w:val="22"/>
        </w:rPr>
        <w:t xml:space="preserve">https://www.colsonpastries.com </w:t>
      </w:r>
    </w:p>
    <w:p w14:paraId="3A34C621" w14:textId="4849E76E" w:rsidR="0032104A" w:rsidRDefault="00BC0CC5" w:rsidP="0032104A">
      <w:pPr>
        <w:pStyle w:val="TableText"/>
        <w:numPr>
          <w:ilvl w:val="0"/>
          <w:numId w:val="26"/>
        </w:numPr>
        <w:spacing w:before="20" w:after="60"/>
        <w:rPr>
          <w:rFonts w:ascii="Century Gothic" w:hAnsi="Century Gothic"/>
          <w:sz w:val="22"/>
          <w:szCs w:val="22"/>
        </w:rPr>
      </w:pPr>
      <w:bookmarkStart w:id="0" w:name="_GoBack"/>
      <w:bookmarkEnd w:id="0"/>
      <w:r>
        <w:rPr>
          <w:rFonts w:ascii="Century Gothic" w:hAnsi="Century Gothic"/>
          <w:sz w:val="22"/>
          <w:szCs w:val="22"/>
        </w:rPr>
        <w:t>It is a company that serves baked goods</w:t>
      </w:r>
      <w:r w:rsidR="003D6175">
        <w:rPr>
          <w:rFonts w:ascii="Century Gothic" w:hAnsi="Century Gothic"/>
          <w:sz w:val="22"/>
          <w:szCs w:val="22"/>
        </w:rPr>
        <w:t xml:space="preserve">, salads </w:t>
      </w:r>
      <w:r>
        <w:rPr>
          <w:rFonts w:ascii="Century Gothic" w:hAnsi="Century Gothic"/>
          <w:sz w:val="22"/>
          <w:szCs w:val="22"/>
        </w:rPr>
        <w:t xml:space="preserve">and has </w:t>
      </w:r>
      <w:r w:rsidR="003D6175">
        <w:rPr>
          <w:rFonts w:ascii="Century Gothic" w:hAnsi="Century Gothic"/>
          <w:sz w:val="22"/>
          <w:szCs w:val="22"/>
        </w:rPr>
        <w:t>3</w:t>
      </w:r>
      <w:r>
        <w:rPr>
          <w:rFonts w:ascii="Century Gothic" w:hAnsi="Century Gothic"/>
          <w:sz w:val="22"/>
          <w:szCs w:val="22"/>
        </w:rPr>
        <w:t xml:space="preserve"> type of businesses, walk-in shop</w:t>
      </w:r>
      <w:r w:rsidR="003D6175">
        <w:rPr>
          <w:rFonts w:ascii="Century Gothic" w:hAnsi="Century Gothic"/>
          <w:sz w:val="22"/>
          <w:szCs w:val="22"/>
        </w:rPr>
        <w:t>,</w:t>
      </w:r>
      <w:r w:rsidR="00910625">
        <w:rPr>
          <w:rFonts w:ascii="Century Gothic" w:hAnsi="Century Gothic"/>
          <w:sz w:val="22"/>
          <w:szCs w:val="22"/>
        </w:rPr>
        <w:t xml:space="preserve"> online shop</w:t>
      </w:r>
      <w:r>
        <w:rPr>
          <w:rFonts w:ascii="Century Gothic" w:hAnsi="Century Gothic"/>
          <w:sz w:val="22"/>
          <w:szCs w:val="22"/>
        </w:rPr>
        <w:t xml:space="preserve"> and the caterings.</w:t>
      </w:r>
    </w:p>
    <w:p w14:paraId="58479F1F" w14:textId="4A5F044C" w:rsidR="00033565" w:rsidRPr="0032104A" w:rsidRDefault="00033565" w:rsidP="0032104A">
      <w:pPr>
        <w:pStyle w:val="TableText"/>
        <w:numPr>
          <w:ilvl w:val="0"/>
          <w:numId w:val="26"/>
        </w:numPr>
        <w:spacing w:before="20" w:after="60"/>
        <w:rPr>
          <w:rFonts w:ascii="Century Gothic" w:hAnsi="Century Gothic"/>
          <w:sz w:val="22"/>
          <w:szCs w:val="22"/>
        </w:rPr>
      </w:pPr>
      <w:r w:rsidRPr="0032104A">
        <w:rPr>
          <w:rFonts w:ascii="Century Gothic" w:hAnsi="Century Gothic"/>
          <w:sz w:val="22"/>
          <w:szCs w:val="22"/>
        </w:rPr>
        <w:t xml:space="preserve">  </w:t>
      </w:r>
      <w:r w:rsidR="00BC0CC5" w:rsidRPr="0032104A">
        <w:rPr>
          <w:rFonts w:ascii="Century Gothic" w:hAnsi="Century Gothic"/>
          <w:sz w:val="22"/>
          <w:szCs w:val="22"/>
        </w:rPr>
        <w:t>I did not like the home page because it seemed too much, too many pictures, pressure for eyes</w:t>
      </w:r>
      <w:r w:rsidR="003D6175" w:rsidRPr="0032104A">
        <w:rPr>
          <w:rFonts w:ascii="Century Gothic" w:hAnsi="Century Gothic"/>
          <w:sz w:val="22"/>
          <w:szCs w:val="22"/>
        </w:rPr>
        <w:t xml:space="preserve">, </w:t>
      </w:r>
      <w:r w:rsidR="00BC0CC5" w:rsidRPr="0032104A">
        <w:rPr>
          <w:rFonts w:ascii="Century Gothic" w:hAnsi="Century Gothic"/>
          <w:sz w:val="22"/>
          <w:szCs w:val="22"/>
        </w:rPr>
        <w:t xml:space="preserve">but from the other perspective I liked that all of the pastries and cakes on that home page were actually available for sale. </w:t>
      </w:r>
      <w:r w:rsidR="003D6175" w:rsidRPr="0032104A">
        <w:rPr>
          <w:rFonts w:ascii="Century Gothic" w:hAnsi="Century Gothic"/>
          <w:sz w:val="22"/>
          <w:szCs w:val="22"/>
        </w:rPr>
        <w:t xml:space="preserve">I also liked their variety of pastries for catering, the actual cake pictures, which also showed how the cake looks from inside. Prices for catering looked decent, but there </w:t>
      </w:r>
      <w:r w:rsidR="00910625" w:rsidRPr="0032104A">
        <w:rPr>
          <w:rFonts w:ascii="Century Gothic" w:hAnsi="Century Gothic"/>
          <w:sz w:val="22"/>
          <w:szCs w:val="22"/>
        </w:rPr>
        <w:t>were</w:t>
      </w:r>
      <w:r w:rsidR="003D6175" w:rsidRPr="0032104A">
        <w:rPr>
          <w:rFonts w:ascii="Century Gothic" w:hAnsi="Century Gothic"/>
          <w:sz w:val="22"/>
          <w:szCs w:val="22"/>
        </w:rPr>
        <w:t xml:space="preserve"> no price tags for the in-store items(dislike).</w:t>
      </w:r>
    </w:p>
    <w:p w14:paraId="4EB04A6B" w14:textId="77777777" w:rsidR="00033565" w:rsidRPr="00F268B5" w:rsidRDefault="00033565" w:rsidP="00033565">
      <w:pPr>
        <w:pStyle w:val="TableText"/>
        <w:spacing w:before="20" w:after="60"/>
        <w:rPr>
          <w:rFonts w:ascii="Century Gothic" w:hAnsi="Century Gothic"/>
          <w:sz w:val="22"/>
          <w:szCs w:val="22"/>
        </w:rPr>
      </w:pPr>
    </w:p>
    <w:p w14:paraId="681C30DE" w14:textId="7BFFAFB5" w:rsidR="00590A16" w:rsidRDefault="0032104A" w:rsidP="00590A16">
      <w:pPr>
        <w:pStyle w:val="TableText"/>
        <w:spacing w:before="20" w:after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lastRenderedPageBreak/>
        <w:t>2.</w:t>
      </w:r>
      <w:r w:rsidR="00ED091B">
        <w:rPr>
          <w:rFonts w:ascii="Century Gothic" w:hAnsi="Century Gothic"/>
          <w:sz w:val="22"/>
          <w:szCs w:val="22"/>
        </w:rPr>
        <w:t xml:space="preserve">Mah </w:t>
      </w:r>
      <w:proofErr w:type="spellStart"/>
      <w:r w:rsidR="00ED091B">
        <w:rPr>
          <w:rFonts w:ascii="Century Gothic" w:hAnsi="Century Gothic"/>
          <w:sz w:val="22"/>
          <w:szCs w:val="22"/>
        </w:rPr>
        <w:t>Ze</w:t>
      </w:r>
      <w:proofErr w:type="spellEnd"/>
      <w:r w:rsidR="00ED091B">
        <w:rPr>
          <w:rFonts w:ascii="Century Gothic" w:hAnsi="Century Gothic"/>
          <w:sz w:val="22"/>
          <w:szCs w:val="22"/>
        </w:rPr>
        <w:t xml:space="preserve"> </w:t>
      </w:r>
      <w:proofErr w:type="spellStart"/>
      <w:r w:rsidR="00ED091B">
        <w:rPr>
          <w:rFonts w:ascii="Century Gothic" w:hAnsi="Century Gothic"/>
          <w:sz w:val="22"/>
          <w:szCs w:val="22"/>
        </w:rPr>
        <w:t>Dahr</w:t>
      </w:r>
      <w:proofErr w:type="spellEnd"/>
      <w:r w:rsidR="00ED091B">
        <w:rPr>
          <w:rFonts w:ascii="Century Gothic" w:hAnsi="Century Gothic"/>
          <w:sz w:val="22"/>
          <w:szCs w:val="22"/>
        </w:rPr>
        <w:t xml:space="preserve"> </w:t>
      </w:r>
      <w:r w:rsidR="00590A16" w:rsidRPr="00590A16">
        <w:rPr>
          <w:rFonts w:ascii="Century Gothic" w:hAnsi="Century Gothic"/>
          <w:sz w:val="22"/>
          <w:szCs w:val="22"/>
        </w:rPr>
        <w:t xml:space="preserve">https://mahzedahrbakery.com/weddings/ </w:t>
      </w:r>
    </w:p>
    <w:p w14:paraId="5EA05E8C" w14:textId="77777777" w:rsidR="0032104A" w:rsidRDefault="00502C08" w:rsidP="0032104A">
      <w:pPr>
        <w:pStyle w:val="TableText"/>
        <w:numPr>
          <w:ilvl w:val="0"/>
          <w:numId w:val="29"/>
        </w:numPr>
        <w:spacing w:before="20" w:after="6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It is a high-class bakery, they make only sweet staff. They make modern-style wedding cakes.</w:t>
      </w:r>
    </w:p>
    <w:p w14:paraId="34C79C9E" w14:textId="2AA031B9" w:rsidR="00FB4E95" w:rsidRPr="0032104A" w:rsidRDefault="00502C08" w:rsidP="0032104A">
      <w:pPr>
        <w:pStyle w:val="TableText"/>
        <w:numPr>
          <w:ilvl w:val="0"/>
          <w:numId w:val="29"/>
        </w:numPr>
        <w:spacing w:before="20" w:after="60"/>
        <w:rPr>
          <w:rFonts w:ascii="Century Gothic" w:hAnsi="Century Gothic"/>
          <w:sz w:val="22"/>
          <w:szCs w:val="22"/>
        </w:rPr>
      </w:pPr>
      <w:r w:rsidRPr="0032104A">
        <w:rPr>
          <w:rFonts w:ascii="Century Gothic" w:hAnsi="Century Gothic"/>
          <w:sz w:val="22"/>
          <w:szCs w:val="22"/>
        </w:rPr>
        <w:t xml:space="preserve">I like that their website actually tells you who their target audience is and I can tell </w:t>
      </w:r>
      <w:r w:rsidR="00EF06B6" w:rsidRPr="0032104A">
        <w:rPr>
          <w:rFonts w:ascii="Century Gothic" w:hAnsi="Century Gothic"/>
          <w:sz w:val="22"/>
          <w:szCs w:val="22"/>
        </w:rPr>
        <w:t>they are targeting</w:t>
      </w:r>
      <w:r w:rsidRPr="0032104A">
        <w:rPr>
          <w:rFonts w:ascii="Century Gothic" w:hAnsi="Century Gothic"/>
          <w:sz w:val="22"/>
          <w:szCs w:val="22"/>
        </w:rPr>
        <w:t xml:space="preserve"> wealthy people. Their dark blue and a white contrast makes the website look very expensive, luxury. </w:t>
      </w:r>
      <w:r w:rsidR="00EF06B6" w:rsidRPr="0032104A">
        <w:rPr>
          <w:rFonts w:ascii="Century Gothic" w:hAnsi="Century Gothic"/>
          <w:sz w:val="22"/>
          <w:szCs w:val="22"/>
        </w:rPr>
        <w:t xml:space="preserve">Unfortunately, I would probably want to see pictures of some of their customers, but maybe that is the idea to show that your order will be exclusive. </w:t>
      </w:r>
    </w:p>
    <w:p w14:paraId="68D01DE1" w14:textId="77777777" w:rsidR="00FB4E95" w:rsidRPr="00FB4E95" w:rsidRDefault="00FB4E95" w:rsidP="00FB4E95">
      <w:pPr>
        <w:spacing w:before="0" w:after="120" w:line="240" w:lineRule="auto"/>
        <w:rPr>
          <w:rFonts w:ascii="Century Gothic" w:hAnsi="Century Gothic"/>
          <w:color w:val="auto"/>
          <w:sz w:val="22"/>
          <w:szCs w:val="22"/>
        </w:rPr>
      </w:pPr>
    </w:p>
    <w:sectPr w:rsidR="00FB4E95" w:rsidRPr="00FB4E95" w:rsidSect="006D400C">
      <w:footerReference w:type="default" r:id="rId7"/>
      <w:footerReference w:type="first" r:id="rId8"/>
      <w:pgSz w:w="12240" w:h="15840"/>
      <w:pgMar w:top="720" w:right="720" w:bottom="720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5F66B" w14:textId="77777777" w:rsidR="00C83627" w:rsidRDefault="00C83627">
      <w:pPr>
        <w:spacing w:before="0" w:after="0" w:line="240" w:lineRule="auto"/>
      </w:pPr>
      <w:r>
        <w:separator/>
      </w:r>
    </w:p>
    <w:p w14:paraId="38CB267C" w14:textId="77777777" w:rsidR="00C83627" w:rsidRDefault="00C83627"/>
  </w:endnote>
  <w:endnote w:type="continuationSeparator" w:id="0">
    <w:p w14:paraId="0DB5F40B" w14:textId="77777777" w:rsidR="00C83627" w:rsidRDefault="00C83627">
      <w:pPr>
        <w:spacing w:before="0" w:after="0" w:line="240" w:lineRule="auto"/>
      </w:pPr>
      <w:r>
        <w:continuationSeparator/>
      </w:r>
    </w:p>
    <w:p w14:paraId="18600830" w14:textId="77777777" w:rsidR="00C83627" w:rsidRDefault="00C836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836011" w14:textId="77777777" w:rsidR="00D4304F" w:rsidRDefault="00D651B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356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57717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F4E06D" w14:textId="77777777" w:rsidR="00D4304F" w:rsidRDefault="00590B3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0D1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D3866" w14:textId="77777777" w:rsidR="00C83627" w:rsidRDefault="00C83627">
      <w:pPr>
        <w:spacing w:before="0" w:after="0" w:line="240" w:lineRule="auto"/>
      </w:pPr>
      <w:r>
        <w:separator/>
      </w:r>
    </w:p>
    <w:p w14:paraId="3B19628B" w14:textId="77777777" w:rsidR="00C83627" w:rsidRDefault="00C83627"/>
  </w:footnote>
  <w:footnote w:type="continuationSeparator" w:id="0">
    <w:p w14:paraId="3707AD36" w14:textId="77777777" w:rsidR="00C83627" w:rsidRDefault="00C83627">
      <w:pPr>
        <w:spacing w:before="0" w:after="0" w:line="240" w:lineRule="auto"/>
      </w:pPr>
      <w:r>
        <w:continuationSeparator/>
      </w:r>
    </w:p>
    <w:p w14:paraId="3C8CB82D" w14:textId="77777777" w:rsidR="00C83627" w:rsidRDefault="00C8362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46A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C20FB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E92E0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A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D90ED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D6934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F2E5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F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0456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B0429F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B11131F"/>
    <w:multiLevelType w:val="hybridMultilevel"/>
    <w:tmpl w:val="867CE5F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F1117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FC212D2"/>
    <w:multiLevelType w:val="hybridMultilevel"/>
    <w:tmpl w:val="D1AE9A06"/>
    <w:lvl w:ilvl="0" w:tplc="0DAE39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EE4A30"/>
    <w:multiLevelType w:val="hybridMultilevel"/>
    <w:tmpl w:val="9AAC1F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6153D2"/>
    <w:multiLevelType w:val="hybridMultilevel"/>
    <w:tmpl w:val="85E2C95C"/>
    <w:lvl w:ilvl="0" w:tplc="6A7461F6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6171C"/>
    <w:multiLevelType w:val="hybridMultilevel"/>
    <w:tmpl w:val="1B9479DE"/>
    <w:lvl w:ilvl="0" w:tplc="DCB80362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3" w15:restartNumberingAfterBreak="0">
    <w:nsid w:val="627F5E3A"/>
    <w:multiLevelType w:val="hybridMultilevel"/>
    <w:tmpl w:val="92AEA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E318C8"/>
    <w:multiLevelType w:val="hybridMultilevel"/>
    <w:tmpl w:val="AA84F3A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46A6109"/>
    <w:multiLevelType w:val="hybridMultilevel"/>
    <w:tmpl w:val="BABA2A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4C73A1"/>
    <w:multiLevelType w:val="hybridMultilevel"/>
    <w:tmpl w:val="E676CCB2"/>
    <w:lvl w:ilvl="0" w:tplc="04090001">
      <w:start w:val="1"/>
      <w:numFmt w:val="bullet"/>
      <w:lvlText w:val=""/>
      <w:lvlJc w:val="left"/>
      <w:pPr>
        <w:tabs>
          <w:tab w:val="num" w:pos="374"/>
        </w:tabs>
        <w:ind w:left="374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94"/>
        </w:tabs>
        <w:ind w:left="1094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14"/>
        </w:tabs>
        <w:ind w:left="1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34"/>
        </w:tabs>
        <w:ind w:left="2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54"/>
        </w:tabs>
        <w:ind w:left="32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74"/>
        </w:tabs>
        <w:ind w:left="3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94"/>
        </w:tabs>
        <w:ind w:left="4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14"/>
        </w:tabs>
        <w:ind w:left="54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34"/>
        </w:tabs>
        <w:ind w:left="613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8"/>
  </w:num>
  <w:num w:numId="4">
    <w:abstractNumId w:val="19"/>
  </w:num>
  <w:num w:numId="5">
    <w:abstractNumId w:val="17"/>
  </w:num>
  <w:num w:numId="6">
    <w:abstractNumId w:val="21"/>
  </w:num>
  <w:num w:numId="7">
    <w:abstractNumId w:val="10"/>
  </w:num>
  <w:num w:numId="8">
    <w:abstractNumId w:val="26"/>
  </w:num>
  <w:num w:numId="9">
    <w:abstractNumId w:val="11"/>
  </w:num>
  <w:num w:numId="10">
    <w:abstractNumId w:val="14"/>
  </w:num>
  <w:num w:numId="11">
    <w:abstractNumId w:val="12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26"/>
  </w:num>
  <w:num w:numId="21">
    <w:abstractNumId w:val="18"/>
  </w:num>
  <w:num w:numId="22">
    <w:abstractNumId w:val="20"/>
  </w:num>
  <w:num w:numId="23">
    <w:abstractNumId w:val="27"/>
  </w:num>
  <w:num w:numId="24">
    <w:abstractNumId w:val="13"/>
  </w:num>
  <w:num w:numId="25">
    <w:abstractNumId w:val="15"/>
  </w:num>
  <w:num w:numId="26">
    <w:abstractNumId w:val="23"/>
  </w:num>
  <w:num w:numId="27">
    <w:abstractNumId w:val="22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0AA4"/>
    <w:rsid w:val="0000795A"/>
    <w:rsid w:val="00033565"/>
    <w:rsid w:val="00064146"/>
    <w:rsid w:val="000F1793"/>
    <w:rsid w:val="001B5ADC"/>
    <w:rsid w:val="001C1424"/>
    <w:rsid w:val="001D118E"/>
    <w:rsid w:val="00227DF5"/>
    <w:rsid w:val="00262311"/>
    <w:rsid w:val="00273D3B"/>
    <w:rsid w:val="002D22E0"/>
    <w:rsid w:val="003008EC"/>
    <w:rsid w:val="00307D47"/>
    <w:rsid w:val="003112E5"/>
    <w:rsid w:val="0032104A"/>
    <w:rsid w:val="003251CD"/>
    <w:rsid w:val="003343EA"/>
    <w:rsid w:val="003D6175"/>
    <w:rsid w:val="00432469"/>
    <w:rsid w:val="004C7F89"/>
    <w:rsid w:val="004E0847"/>
    <w:rsid w:val="00502C08"/>
    <w:rsid w:val="00515CFF"/>
    <w:rsid w:val="00574D58"/>
    <w:rsid w:val="00590A16"/>
    <w:rsid w:val="00590B3D"/>
    <w:rsid w:val="005A4A77"/>
    <w:rsid w:val="005D5C27"/>
    <w:rsid w:val="006A0D11"/>
    <w:rsid w:val="006A45C0"/>
    <w:rsid w:val="006D400C"/>
    <w:rsid w:val="006E1DE9"/>
    <w:rsid w:val="0075279C"/>
    <w:rsid w:val="008512E7"/>
    <w:rsid w:val="00856E40"/>
    <w:rsid w:val="008D59BB"/>
    <w:rsid w:val="008E57AB"/>
    <w:rsid w:val="00910625"/>
    <w:rsid w:val="009C5107"/>
    <w:rsid w:val="009D371A"/>
    <w:rsid w:val="009D37B1"/>
    <w:rsid w:val="009E5054"/>
    <w:rsid w:val="009E5757"/>
    <w:rsid w:val="009F5E2B"/>
    <w:rsid w:val="00AA2A67"/>
    <w:rsid w:val="00AA5E96"/>
    <w:rsid w:val="00AA7FD1"/>
    <w:rsid w:val="00B50AA4"/>
    <w:rsid w:val="00B71C13"/>
    <w:rsid w:val="00B72E01"/>
    <w:rsid w:val="00BC0CC5"/>
    <w:rsid w:val="00BC2ED0"/>
    <w:rsid w:val="00BE6608"/>
    <w:rsid w:val="00C03B34"/>
    <w:rsid w:val="00C52FC2"/>
    <w:rsid w:val="00C64A9E"/>
    <w:rsid w:val="00C83627"/>
    <w:rsid w:val="00C928AE"/>
    <w:rsid w:val="00CA7ED7"/>
    <w:rsid w:val="00D4304F"/>
    <w:rsid w:val="00D60405"/>
    <w:rsid w:val="00D651B9"/>
    <w:rsid w:val="00D70D12"/>
    <w:rsid w:val="00DB0BE4"/>
    <w:rsid w:val="00E0525E"/>
    <w:rsid w:val="00E149DC"/>
    <w:rsid w:val="00E53907"/>
    <w:rsid w:val="00E91502"/>
    <w:rsid w:val="00E96473"/>
    <w:rsid w:val="00EC0F68"/>
    <w:rsid w:val="00EC5313"/>
    <w:rsid w:val="00ED091B"/>
    <w:rsid w:val="00EF06B6"/>
    <w:rsid w:val="00F268B5"/>
    <w:rsid w:val="00F94F03"/>
    <w:rsid w:val="00FB431B"/>
    <w:rsid w:val="00FB4E95"/>
    <w:rsid w:val="00FF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60A1D7"/>
  <w15:chartTrackingRefBased/>
  <w15:docId w15:val="{447917B1-06B1-4424-B27A-7AF7B063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3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5313"/>
    <w:rPr>
      <w:color w:val="595959" w:themeColor="text1" w:themeTint="A6"/>
    </w:rPr>
  </w:style>
  <w:style w:type="paragraph" w:styleId="Heading1">
    <w:name w:val="heading 1"/>
    <w:basedOn w:val="Normal"/>
    <w:link w:val="Heading1Char"/>
    <w:uiPriority w:val="9"/>
    <w:qFormat/>
    <w:rsid w:val="00EC5313"/>
    <w:pPr>
      <w:keepNext/>
      <w:keepLines/>
      <w:spacing w:before="24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EC5313"/>
    <w:pPr>
      <w:keepNext/>
      <w:keepLines/>
      <w:spacing w:after="20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2FC2"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400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45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4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31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31B"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31B"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31B"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C52FC2"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C52FC2"/>
    <w:rPr>
      <w:rFonts w:asciiTheme="majorHAnsi" w:eastAsiaTheme="majorEastAsia" w:hAnsiTheme="majorHAnsi" w:cstheme="majorBidi"/>
      <w:caps/>
      <w:color w:val="8A4203" w:themeColor="accent2" w:themeShade="80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5313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52FC2"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8A4203" w:themeColor="accent2" w:themeShade="80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sid w:val="00C52FC2"/>
    <w:rPr>
      <w:i/>
      <w:iCs/>
      <w:color w:val="8A4203" w:themeColor="accent2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52FC2"/>
    <w:rPr>
      <w:b/>
      <w:i/>
      <w:iCs/>
      <w:color w:val="8A4203" w:themeColor="accent2" w:themeShade="8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431B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sid w:val="00EC0F68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52FC2"/>
    <w:rPr>
      <w:rFonts w:asciiTheme="majorHAnsi" w:hAnsiTheme="majorHAnsi"/>
      <w:i/>
      <w:iCs/>
      <w:color w:val="8A4203" w:themeColor="accent2" w:themeShade="8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99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B431B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B431B"/>
    <w:rPr>
      <w:color w:val="595959" w:themeColor="text1" w:themeTint="A6"/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B431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31B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3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31B"/>
    <w:rPr>
      <w:b/>
      <w:bCs/>
      <w:color w:val="595959" w:themeColor="text1" w:themeTint="A6"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B431B"/>
    <w:pPr>
      <w:spacing w:before="0"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B431B"/>
    <w:rPr>
      <w:rFonts w:ascii="Segoe UI" w:hAnsi="Segoe UI" w:cs="Segoe UI"/>
      <w:color w:val="595959" w:themeColor="text1" w:themeTint="A6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431B"/>
    <w:rPr>
      <w:color w:val="595959" w:themeColor="text1" w:themeTint="A6"/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FB431B"/>
    <w:pPr>
      <w:spacing w:before="0"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431B"/>
    <w:pPr>
      <w:spacing w:before="0"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431B"/>
    <w:rPr>
      <w:color w:val="595959" w:themeColor="text1" w:themeTint="A6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B431B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FB43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color w:val="595959" w:themeColor="text1" w:themeTint="A6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431B"/>
    <w:rPr>
      <w:rFonts w:ascii="Consolas" w:hAnsi="Consolas"/>
      <w:color w:val="595959" w:themeColor="text1" w:themeTint="A6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B431B"/>
    <w:pPr>
      <w:spacing w:before="0"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B431B"/>
    <w:rPr>
      <w:rFonts w:ascii="Consolas" w:hAnsi="Consolas"/>
      <w:color w:val="595959" w:themeColor="text1" w:themeTint="A6"/>
      <w:sz w:val="22"/>
      <w:szCs w:val="2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0F68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0F68"/>
    <w:rPr>
      <w:color w:val="595959" w:themeColor="text1" w:themeTint="A6"/>
      <w:sz w:val="22"/>
      <w:szCs w:val="16"/>
    </w:rPr>
  </w:style>
  <w:style w:type="paragraph" w:styleId="ListParagraph">
    <w:name w:val="List Paragraph"/>
    <w:basedOn w:val="Normal"/>
    <w:uiPriority w:val="99"/>
    <w:qFormat/>
    <w:rsid w:val="005D5C27"/>
    <w:pPr>
      <w:spacing w:before="0"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6D400C"/>
    <w:rPr>
      <w:rFonts w:asciiTheme="majorHAnsi" w:eastAsiaTheme="majorEastAsia" w:hAnsiTheme="majorHAnsi" w:cstheme="majorBidi"/>
      <w:i/>
      <w:iCs/>
      <w:color w:val="005494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45C0"/>
    <w:rPr>
      <w:rFonts w:asciiTheme="majorHAnsi" w:eastAsiaTheme="majorEastAsia" w:hAnsiTheme="majorHAnsi" w:cstheme="majorBidi"/>
      <w:color w:val="005494" w:themeColor="accent1" w:themeShade="BF"/>
    </w:rPr>
  </w:style>
  <w:style w:type="paragraph" w:styleId="BodyText">
    <w:name w:val="Body Text"/>
    <w:basedOn w:val="Normal"/>
    <w:link w:val="BodyTextChar"/>
    <w:uiPriority w:val="99"/>
    <w:rsid w:val="00FB4E95"/>
    <w:pPr>
      <w:spacing w:before="0" w:after="120" w:line="240" w:lineRule="auto"/>
    </w:pPr>
    <w:rPr>
      <w:rFonts w:ascii="Arial" w:eastAsia="Times" w:hAnsi="Arial" w:cs="Times New Roman"/>
      <w:color w:val="auto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B4E95"/>
    <w:rPr>
      <w:rFonts w:ascii="Arial" w:eastAsia="Times" w:hAnsi="Arial" w:cs="Times New Roman"/>
      <w:color w:val="auto"/>
      <w:lang w:eastAsia="en-US"/>
    </w:rPr>
  </w:style>
  <w:style w:type="paragraph" w:customStyle="1" w:styleId="TableText">
    <w:name w:val="Table Text"/>
    <w:basedOn w:val="Normal"/>
    <w:uiPriority w:val="99"/>
    <w:rsid w:val="00FB4E95"/>
    <w:pPr>
      <w:spacing w:before="0" w:after="0" w:line="240" w:lineRule="auto"/>
      <w:ind w:left="14"/>
    </w:pPr>
    <w:rPr>
      <w:rFonts w:ascii="Arial" w:eastAsia="Times New Roman" w:hAnsi="Arial" w:cs="Times New Roman"/>
      <w:color w:val="auto"/>
      <w:spacing w:val="-5"/>
      <w:sz w:val="1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gsmith\AppData\Roaming\Microsoft\Templates\Business%20paper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C:\Users\gsmith\AppData\Roaming\Microsoft\Templates\Business paper.dotx</Template>
  <TotalTime>5</TotalTime>
  <Pages>2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6</cp:revision>
  <cp:lastPrinted>2018-02-14T17:38:00Z</cp:lastPrinted>
  <dcterms:created xsi:type="dcterms:W3CDTF">2020-03-17T03:13:00Z</dcterms:created>
  <dcterms:modified xsi:type="dcterms:W3CDTF">2020-03-17T03:25:00Z</dcterms:modified>
</cp:coreProperties>
</file>